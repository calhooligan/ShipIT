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0B6" w:rsidRDefault="007040B6" w:rsidP="00346B79">
      <w:pPr>
        <w:jc w:val="center"/>
        <w:rPr>
          <w:b/>
          <w:sz w:val="32"/>
          <w:szCs w:val="32"/>
        </w:rPr>
      </w:pPr>
      <w:r w:rsidRPr="007040B6">
        <w:rPr>
          <w:noProof/>
        </w:rPr>
        <w:drawing>
          <wp:inline distT="0" distB="0" distL="0" distR="0">
            <wp:extent cx="3206115" cy="105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" r="9086" b="20623"/>
                    <a:stretch/>
                  </pic:blipFill>
                  <pic:spPr bwMode="auto">
                    <a:xfrm>
                      <a:off x="0" y="0"/>
                      <a:ext cx="3206338" cy="10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0B6" w:rsidRDefault="007040B6" w:rsidP="00346B79">
      <w:pPr>
        <w:jc w:val="center"/>
        <w:rPr>
          <w:b/>
          <w:sz w:val="32"/>
          <w:szCs w:val="32"/>
        </w:rPr>
      </w:pPr>
    </w:p>
    <w:p w:rsidR="00346B79" w:rsidRDefault="007D5888" w:rsidP="00346B79">
      <w:pPr>
        <w:jc w:val="center"/>
      </w:pPr>
      <w:r>
        <w:rPr>
          <w:b/>
          <w:sz w:val="32"/>
          <w:szCs w:val="32"/>
        </w:rPr>
        <w:t>ShipIT, An Interoffice Shipping Application</w:t>
      </w:r>
      <w:r w:rsidR="00D14E7C" w:rsidRPr="00346B79">
        <w:rPr>
          <w:b/>
          <w:sz w:val="32"/>
          <w:szCs w:val="32"/>
        </w:rPr>
        <w:br/>
      </w:r>
      <w:r w:rsidR="00D14E7C" w:rsidRPr="00346B79">
        <w:t>CS</w:t>
      </w:r>
      <w:r w:rsidR="00A3791C">
        <w:t>633</w:t>
      </w:r>
      <w:r w:rsidR="00D14E7C" w:rsidRPr="00346B79">
        <w:t xml:space="preserve"> </w:t>
      </w:r>
      <w:r w:rsidR="00A3791C" w:rsidRPr="00A3791C">
        <w:t>Software Quality, Testing and Sec</w:t>
      </w:r>
      <w:r w:rsidR="00A3791C">
        <w:t>urity Management</w:t>
      </w:r>
      <w:r w:rsidR="00EE0F75">
        <w:br/>
      </w:r>
      <w:r w:rsidR="005A727A">
        <w:rPr>
          <w:b/>
        </w:rPr>
        <w:t>Estimation Record—Version 1</w:t>
      </w:r>
      <w:bookmarkStart w:id="0" w:name="_GoBack"/>
      <w:bookmarkEnd w:id="0"/>
      <w:r w:rsidR="005A727A" w:rsidRPr="003274E3">
        <w:br/>
      </w:r>
      <w:r w:rsidR="00EE0F75" w:rsidRPr="00EE0F75">
        <w:rPr>
          <w:u w:val="single"/>
        </w:rPr>
        <w:t xml:space="preserve">Group </w:t>
      </w:r>
      <w:r w:rsidR="00EE0F75">
        <w:rPr>
          <w:u w:val="single"/>
        </w:rPr>
        <w:t>#</w:t>
      </w:r>
      <w:r w:rsidR="00EE0F75" w:rsidRPr="00EE0F75">
        <w:rPr>
          <w:u w:val="single"/>
        </w:rPr>
        <w:t>6</w:t>
      </w:r>
      <w:r w:rsidR="00EE0F75">
        <w:br/>
      </w:r>
      <w:r w:rsidR="00EE0F75" w:rsidRPr="00EE0F75">
        <w:t>Brian Calhoun</w:t>
      </w:r>
      <w:r w:rsidR="00EE0F75">
        <w:br/>
      </w:r>
      <w:r w:rsidR="00EE0F75" w:rsidRPr="00EE0F75">
        <w:t>Alicia Gallagher</w:t>
      </w:r>
      <w:r w:rsidR="00EE0F75">
        <w:br/>
      </w:r>
      <w:r w:rsidR="00EE0F75" w:rsidRPr="00EE0F75">
        <w:t>Steven Hoffman</w:t>
      </w:r>
      <w:r w:rsidR="00EE0F75">
        <w:br/>
      </w:r>
      <w:r w:rsidR="00EE0F75" w:rsidRPr="00EE0F75">
        <w:t>Eunjou Kim</w:t>
      </w:r>
      <w:r w:rsidR="00EE0F75" w:rsidRPr="00346B79">
        <w:br/>
      </w:r>
      <w:r w:rsidR="00EE0F75" w:rsidRPr="00EE0F75">
        <w:t>Carolina Torres</w:t>
      </w:r>
      <w:r w:rsidR="00EE0F75">
        <w:br/>
      </w:r>
      <w:r w:rsidR="007816AF">
        <w:t>February 7</w:t>
      </w:r>
      <w:r w:rsidR="00EC3284">
        <w:t>, 2017</w:t>
      </w:r>
    </w:p>
    <w:p w:rsidR="00C40F59" w:rsidRDefault="00C40F59" w:rsidP="00346B79">
      <w:pPr>
        <w:jc w:val="center"/>
      </w:pPr>
    </w:p>
    <w:p w:rsidR="00C40F59" w:rsidRDefault="00C40F59" w:rsidP="00346B79">
      <w:pPr>
        <w:jc w:val="center"/>
      </w:pPr>
      <w:r w:rsidRPr="00C40F59">
        <w:rPr>
          <w:noProof/>
        </w:rPr>
        <w:drawing>
          <wp:inline distT="0" distB="0" distL="0" distR="0">
            <wp:extent cx="2084832" cy="1627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B79" w:rsidRDefault="00346B79" w:rsidP="00346B79">
      <w:pPr>
        <w:pStyle w:val="Normal1"/>
      </w:pPr>
    </w:p>
    <w:p w:rsidR="00346B79" w:rsidRPr="00346B79" w:rsidRDefault="00346B79" w:rsidP="00346B79">
      <w:pPr>
        <w:pStyle w:val="Normal1"/>
        <w:sectPr w:rsidR="00346B79" w:rsidRPr="00346B79" w:rsidSect="00B7453A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360"/>
        </w:sectPr>
      </w:pPr>
    </w:p>
    <w:p w:rsidR="00A66E97" w:rsidRDefault="00A66E97" w:rsidP="00A66E97">
      <w:pPr>
        <w:pStyle w:val="Heading1"/>
        <w:rPr>
          <w:i/>
          <w:iCs/>
          <w:sz w:val="28"/>
          <w:szCs w:val="28"/>
        </w:rPr>
      </w:pPr>
      <w:bookmarkStart w:id="1" w:name="_Toc473571279"/>
      <w:r>
        <w:rPr>
          <w:i/>
          <w:iCs/>
          <w:sz w:val="28"/>
          <w:szCs w:val="28"/>
        </w:rPr>
        <w:lastRenderedPageBreak/>
        <w:t>5. Estimation Record</w:t>
      </w:r>
      <w:bookmarkEnd w:id="1"/>
    </w:p>
    <w:tbl>
      <w:tblPr>
        <w:tblW w:w="1064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615"/>
        <w:gridCol w:w="2250"/>
        <w:gridCol w:w="1440"/>
        <w:gridCol w:w="1440"/>
        <w:gridCol w:w="810"/>
        <w:gridCol w:w="988"/>
        <w:gridCol w:w="1049"/>
        <w:gridCol w:w="1049"/>
      </w:tblGrid>
      <w:tr w:rsidR="00056310" w:rsidRPr="003C3B7D" w:rsidTr="00595877">
        <w:trPr>
          <w:trHeight w:val="774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056310" w:rsidRDefault="00056310" w:rsidP="003467B1">
            <w:pPr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056310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Phase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3C3B7D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Deliverable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Size Measure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Effort Per Size Measure (person/hours)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Size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Effort (person/hours)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Fibonacci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  <w:t>Actuals</w:t>
            </w:r>
          </w:p>
        </w:tc>
      </w:tr>
      <w:tr w:rsidR="00B43C49" w:rsidRPr="003C3B7D" w:rsidTr="00595877">
        <w:trPr>
          <w:trHeight w:val="306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C49" w:rsidRPr="00056310" w:rsidRDefault="00B43C49" w:rsidP="003467B1">
            <w:pPr>
              <w:rPr>
                <w:rFonts w:cstheme="minorHAnsi"/>
                <w:b/>
                <w:sz w:val="20"/>
                <w:szCs w:val="20"/>
              </w:rPr>
            </w:pPr>
            <w:r w:rsidRPr="00056310">
              <w:rPr>
                <w:rFonts w:cstheme="minorHAnsi"/>
                <w:b/>
                <w:sz w:val="20"/>
                <w:szCs w:val="20"/>
              </w:rPr>
              <w:t>Planning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C49" w:rsidRPr="003C3B7D" w:rsidRDefault="00B43C49" w:rsidP="003467B1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Definition of Scope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C49" w:rsidRPr="003C3B7D" w:rsidRDefault="00B43C49" w:rsidP="003467B1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#Attributes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C49" w:rsidRPr="00595877" w:rsidRDefault="00D25B16" w:rsidP="003467B1">
            <w:pPr>
              <w:pStyle w:val="BodyA"/>
              <w:spacing w:after="0" w:line="240" w:lineRule="auto"/>
              <w:jc w:val="center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595877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C49" w:rsidRPr="00595877" w:rsidRDefault="00C40280" w:rsidP="003467B1">
            <w:pPr>
              <w:pStyle w:val="BodyA"/>
              <w:spacing w:after="0" w:line="240" w:lineRule="auto"/>
              <w:jc w:val="center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C49" w:rsidRPr="00595877" w:rsidRDefault="00C40280" w:rsidP="003467B1">
            <w:pPr>
              <w:pStyle w:val="BodyA"/>
              <w:spacing w:after="0" w:line="240" w:lineRule="auto"/>
              <w:jc w:val="center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2</w:t>
            </w:r>
            <w:r w:rsidR="0042683A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3C49" w:rsidRPr="00595877" w:rsidRDefault="00C40280" w:rsidP="003467B1">
            <w:pPr>
              <w:pStyle w:val="BodyA"/>
              <w:spacing w:after="0" w:line="240" w:lineRule="auto"/>
              <w:jc w:val="center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43C49" w:rsidRPr="003C3B7D" w:rsidRDefault="00B43C49" w:rsidP="003467B1">
            <w:pPr>
              <w:pStyle w:val="BodyA"/>
              <w:spacing w:after="0" w:line="240" w:lineRule="auto"/>
              <w:jc w:val="center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056310" w:rsidRPr="003C3B7D" w:rsidTr="003467B1">
        <w:trPr>
          <w:trHeight w:val="288"/>
          <w:jc w:val="center"/>
        </w:trPr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310" w:rsidRPr="00056310" w:rsidRDefault="00056310" w:rsidP="003467B1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56310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Definition of Users (personas)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#Roles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D61067"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42683A"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310" w:rsidRPr="003C3B7D" w:rsidRDefault="00DA25B2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056310" w:rsidRPr="003C3B7D" w:rsidTr="003467B1">
        <w:trPr>
          <w:trHeight w:val="261"/>
          <w:jc w:val="center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Definition of Requirements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#Requirements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DA25B2">
              <w:rPr>
                <w:rFonts w:asciiTheme="minorHAnsi" w:hAnsiTheme="minorHAnsi" w:cstheme="minorHAnsi"/>
                <w:sz w:val="20"/>
                <w:szCs w:val="20"/>
              </w:rPr>
              <w:t>.25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23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DA25B2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5.75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DA25B2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310" w:rsidRPr="003C3B7D" w:rsidRDefault="00DA25B2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</w:tr>
      <w:tr w:rsidR="00056310" w:rsidRPr="003C3B7D" w:rsidTr="003467B1">
        <w:trPr>
          <w:trHeight w:val="225"/>
          <w:jc w:val="center"/>
        </w:trPr>
        <w:tc>
          <w:tcPr>
            <w:tcW w:w="16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6310" w:rsidRPr="003C3B7D" w:rsidRDefault="00056310" w:rsidP="003467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Entering Stories into Pivotal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#Stories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0.0</w:t>
            </w:r>
            <w:r w:rsidR="006525FE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23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2E408C">
              <w:rPr>
                <w:rFonts w:asciiTheme="minorHAnsi" w:hAnsiTheme="minorHAnsi" w:cstheme="minorHAnsi"/>
                <w:sz w:val="20"/>
                <w:szCs w:val="20"/>
              </w:rPr>
              <w:t>.84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2E408C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310" w:rsidRPr="003C3B7D" w:rsidRDefault="006525FE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056310" w:rsidRPr="003C3B7D" w:rsidTr="00595877">
        <w:trPr>
          <w:trHeight w:val="306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56310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Configuration Management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Configuration Items List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#CI items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806F2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0.33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42683A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3.96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451442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310" w:rsidRPr="003C3B7D" w:rsidRDefault="00131242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056310" w:rsidRPr="003C3B7D" w:rsidTr="003467B1">
        <w:trPr>
          <w:trHeight w:val="26"/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056310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56310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Estimation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Estimation Record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#Activities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451442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0.25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42683A"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451442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10" w:rsidRPr="003C3B7D" w:rsidRDefault="009343E7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056310" w:rsidRPr="003C3B7D" w:rsidTr="003467B1">
        <w:trPr>
          <w:trHeight w:val="135"/>
          <w:jc w:val="center"/>
        </w:trPr>
        <w:tc>
          <w:tcPr>
            <w:tcW w:w="1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310" w:rsidRPr="00056310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56310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Design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State Transition Diagram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#States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451442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0.75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42683A"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451442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56310" w:rsidRPr="003C3B7D" w:rsidTr="003467B1">
        <w:trPr>
          <w:trHeight w:val="279"/>
          <w:jc w:val="center"/>
        </w:trPr>
        <w:tc>
          <w:tcPr>
            <w:tcW w:w="1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310" w:rsidRPr="003C3B7D" w:rsidRDefault="00056310" w:rsidP="003467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Definition of Use Cases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#Use cases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451442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42683A"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9815FA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9815FA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42683A"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2ECE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56310" w:rsidRPr="003C3B7D" w:rsidTr="003467B1">
        <w:trPr>
          <w:trHeight w:val="540"/>
          <w:jc w:val="center"/>
        </w:trPr>
        <w:tc>
          <w:tcPr>
            <w:tcW w:w="1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310" w:rsidRPr="003C3B7D" w:rsidRDefault="00056310" w:rsidP="003467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Components Interaction Diagram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#Components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451442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42683A"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42683A"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451442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56310" w:rsidRPr="003C3B7D" w:rsidTr="003467B1">
        <w:trPr>
          <w:trHeight w:val="20"/>
          <w:jc w:val="center"/>
        </w:trPr>
        <w:tc>
          <w:tcPr>
            <w:tcW w:w="1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310" w:rsidRPr="003C3B7D" w:rsidRDefault="00056310" w:rsidP="003467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Creation of Wireframes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#Wireframes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451442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0.5</w:t>
            </w:r>
            <w:r w:rsidR="00E3525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B14BE7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45144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B14BE7">
              <w:rPr>
                <w:rFonts w:asciiTheme="minorHAnsi" w:hAnsiTheme="minorHAnsi" w:cstheme="minorHAnsi"/>
                <w:sz w:val="20"/>
                <w:szCs w:val="20"/>
              </w:rPr>
              <w:t>00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451442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56310" w:rsidRPr="003C3B7D" w:rsidTr="003467B1">
        <w:trPr>
          <w:trHeight w:val="36"/>
          <w:jc w:val="center"/>
        </w:trPr>
        <w:tc>
          <w:tcPr>
            <w:tcW w:w="16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056310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56310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Implementation</w:t>
            </w:r>
            <w:r w:rsidRPr="00133E62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C3B7D">
              <w:rPr>
                <w:rStyle w:val="None"/>
                <w:rFonts w:asciiTheme="minorHAnsi" w:hAnsiTheme="minorHAnsi" w:cstheme="minorHAnsi"/>
                <w:i/>
                <w:sz w:val="20"/>
                <w:szCs w:val="20"/>
              </w:rPr>
              <w:t>Building ShipIT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Creating Screens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#Screens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42683A"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="0042683A"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E35254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56310" w:rsidRPr="003C3B7D" w:rsidTr="003467B1">
        <w:trPr>
          <w:trHeight w:val="36"/>
          <w:jc w:val="center"/>
        </w:trPr>
        <w:tc>
          <w:tcPr>
            <w:tcW w:w="161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Creating Classes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#Models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3D11DA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0.25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42683A"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3D11DA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56310" w:rsidRPr="003C3B7D" w:rsidTr="003467B1">
        <w:trPr>
          <w:trHeight w:val="36"/>
          <w:jc w:val="center"/>
        </w:trPr>
        <w:tc>
          <w:tcPr>
            <w:tcW w:w="161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Establish Relations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 xml:space="preserve">#Connections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3D11DA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24</w:t>
            </w:r>
            <w:r w:rsidR="0042683A"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24</w:t>
            </w:r>
            <w:r w:rsidR="0042683A"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385D33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34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56310" w:rsidRPr="003C3B7D" w:rsidTr="003467B1">
        <w:trPr>
          <w:trHeight w:val="36"/>
          <w:jc w:val="center"/>
        </w:trPr>
        <w:tc>
          <w:tcPr>
            <w:tcW w:w="16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Database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#Tables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42683A"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42683A"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E35254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56310" w:rsidRPr="003C3B7D" w:rsidTr="003467B1">
        <w:trPr>
          <w:trHeight w:val="280"/>
          <w:jc w:val="center"/>
        </w:trPr>
        <w:tc>
          <w:tcPr>
            <w:tcW w:w="16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56310" w:rsidRPr="00056310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56310">
              <w:rPr>
                <w:rStyle w:val="None"/>
                <w:rFonts w:asciiTheme="minorHAnsi" w:hAnsiTheme="minorHAnsi" w:cstheme="minorHAnsi"/>
                <w:b/>
                <w:bCs/>
                <w:sz w:val="20"/>
                <w:szCs w:val="20"/>
              </w:rPr>
              <w:t>Testing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Test Cases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#Test cases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E35254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0.50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A8773F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19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A8773F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E35254">
              <w:rPr>
                <w:rFonts w:asciiTheme="minorHAnsi" w:hAnsiTheme="minorHAnsi" w:cstheme="minorHAnsi"/>
                <w:sz w:val="20"/>
                <w:szCs w:val="20"/>
              </w:rPr>
              <w:t>.5</w:t>
            </w:r>
            <w:r w:rsidR="0042683A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E35254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56310" w:rsidRPr="003C3B7D" w:rsidTr="003467B1">
        <w:trPr>
          <w:trHeight w:val="189"/>
          <w:jc w:val="center"/>
        </w:trPr>
        <w:tc>
          <w:tcPr>
            <w:tcW w:w="16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6310" w:rsidRPr="003C3B7D" w:rsidRDefault="00056310" w:rsidP="003467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Defects from Testing Recorded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#Defects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E35254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0673FF">
              <w:rPr>
                <w:rFonts w:asciiTheme="minorHAnsi" w:hAnsiTheme="minorHAnsi" w:cstheme="minorHAnsi"/>
                <w:sz w:val="20"/>
                <w:szCs w:val="20"/>
              </w:rPr>
              <w:t>.08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5E62FA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E35254">
              <w:rPr>
                <w:rFonts w:asciiTheme="minorHAnsi" w:hAnsiTheme="minorHAnsi" w:cstheme="minorHAnsi"/>
                <w:sz w:val="20"/>
                <w:szCs w:val="20"/>
              </w:rPr>
              <w:t>.25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E35254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56310" w:rsidRPr="003C3B7D" w:rsidTr="00595877">
        <w:trPr>
          <w:trHeight w:val="207"/>
          <w:jc w:val="center"/>
        </w:trPr>
        <w:tc>
          <w:tcPr>
            <w:tcW w:w="1615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056310" w:rsidRDefault="00056310" w:rsidP="003467B1">
            <w:pPr>
              <w:rPr>
                <w:rFonts w:cstheme="minorHAnsi"/>
                <w:b/>
                <w:sz w:val="20"/>
                <w:szCs w:val="20"/>
              </w:rPr>
            </w:pPr>
            <w:r w:rsidRPr="00056310">
              <w:rPr>
                <w:rFonts w:cstheme="minorHAnsi"/>
                <w:b/>
                <w:sz w:val="20"/>
                <w:szCs w:val="20"/>
              </w:rPr>
              <w:t>Team Report&amp; Presentation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3D11DA" w:rsidP="003467B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Report with all deliverables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rPr>
                <w:rFonts w:cstheme="minorHAnsi"/>
                <w:sz w:val="20"/>
                <w:szCs w:val="20"/>
              </w:rPr>
            </w:pPr>
            <w:r w:rsidRPr="003C3B7D">
              <w:rPr>
                <w:rFonts w:cstheme="minorHAnsi"/>
                <w:sz w:val="20"/>
                <w:szCs w:val="20"/>
              </w:rPr>
              <w:t>#Documents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595877" w:rsidRDefault="00056310" w:rsidP="003467B1">
            <w:pPr>
              <w:pStyle w:val="BodyA"/>
              <w:spacing w:after="0" w:line="240" w:lineRule="auto"/>
              <w:jc w:val="center"/>
              <w:rPr>
                <w:rStyle w:val="None"/>
                <w:rFonts w:asciiTheme="minorHAnsi" w:hAnsiTheme="minorHAnsi" w:cstheme="minorHAnsi"/>
                <w:iCs/>
                <w:sz w:val="20"/>
                <w:szCs w:val="20"/>
              </w:rPr>
            </w:pPr>
            <w:r w:rsidRPr="00595877">
              <w:rPr>
                <w:rStyle w:val="None"/>
                <w:rFonts w:asciiTheme="minorHAnsi" w:hAnsiTheme="minorHAnsi" w:cstheme="minorHAnsi"/>
                <w:iCs/>
                <w:sz w:val="20"/>
                <w:szCs w:val="20"/>
              </w:rPr>
              <w:t>4</w:t>
            </w:r>
            <w:r w:rsidR="0042683A">
              <w:rPr>
                <w:rStyle w:val="None"/>
                <w:rFonts w:asciiTheme="minorHAnsi" w:hAnsiTheme="minorHAnsi" w:cstheme="minorHAnsi"/>
                <w:iCs/>
                <w:sz w:val="20"/>
                <w:szCs w:val="20"/>
              </w:rPr>
              <w:t>.00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C3B7D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28</w:t>
            </w:r>
            <w:r w:rsidR="0042683A"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385D33" w:rsidP="00595877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34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56310" w:rsidRPr="003C3B7D" w:rsidTr="003467B1">
        <w:trPr>
          <w:trHeight w:val="300"/>
          <w:jc w:val="center"/>
        </w:trPr>
        <w:tc>
          <w:tcPr>
            <w:tcW w:w="161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rPr>
                <w:rStyle w:val="None"/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Style w:val="None"/>
                <w:rFonts w:asciiTheme="minorHAnsi" w:hAnsiTheme="minorHAnsi" w:cstheme="minorHAnsi"/>
                <w:sz w:val="20"/>
                <w:szCs w:val="20"/>
              </w:rPr>
              <w:t>Final team's presentation of app's functionality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rPr>
                <w:rFonts w:cstheme="minorHAnsi"/>
                <w:sz w:val="20"/>
                <w:szCs w:val="20"/>
              </w:rPr>
            </w:pPr>
            <w:r w:rsidRPr="003C3B7D">
              <w:rPr>
                <w:rFonts w:cstheme="minorHAnsi"/>
                <w:sz w:val="20"/>
                <w:szCs w:val="20"/>
              </w:rPr>
              <w:t>#Slides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595877" w:rsidRDefault="00056310" w:rsidP="003467B1">
            <w:pPr>
              <w:pStyle w:val="BodyA"/>
              <w:spacing w:after="0" w:line="240" w:lineRule="auto"/>
              <w:jc w:val="center"/>
              <w:rPr>
                <w:rStyle w:val="None"/>
                <w:rFonts w:asciiTheme="minorHAnsi" w:hAnsiTheme="minorHAnsi" w:cstheme="minorHAnsi"/>
                <w:iCs/>
                <w:sz w:val="20"/>
                <w:szCs w:val="20"/>
              </w:rPr>
            </w:pPr>
            <w:r w:rsidRPr="00595877">
              <w:rPr>
                <w:rStyle w:val="None"/>
                <w:rFonts w:asciiTheme="minorHAnsi" w:hAnsiTheme="minorHAnsi" w:cstheme="minorHAnsi"/>
                <w:iCs/>
                <w:sz w:val="20"/>
                <w:szCs w:val="20"/>
              </w:rPr>
              <w:t>1</w:t>
            </w:r>
            <w:r w:rsidR="0042683A">
              <w:rPr>
                <w:rStyle w:val="None"/>
                <w:rFonts w:asciiTheme="minorHAnsi" w:hAnsiTheme="minorHAnsi" w:cstheme="minorHAnsi"/>
                <w:iCs/>
                <w:sz w:val="20"/>
                <w:szCs w:val="20"/>
              </w:rPr>
              <w:t>.00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C3B7D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3B7D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42683A">
              <w:rPr>
                <w:rFonts w:asciiTheme="minorHAnsi" w:hAnsiTheme="minorHAnsi" w:cstheme="minorHAnsi"/>
                <w:sz w:val="20"/>
                <w:szCs w:val="20"/>
              </w:rPr>
              <w:t>.00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E35254" w:rsidP="00595877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21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56310" w:rsidRPr="003C3B7D" w:rsidTr="00595877">
        <w:trPr>
          <w:trHeight w:val="300"/>
          <w:jc w:val="center"/>
        </w:trPr>
        <w:tc>
          <w:tcPr>
            <w:tcW w:w="16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056310" w:rsidRDefault="00056310" w:rsidP="003467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3C3B7D" w:rsidRDefault="00056310" w:rsidP="003467B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595877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95877">
              <w:rPr>
                <w:rStyle w:val="None"/>
                <w:rFonts w:asciiTheme="minorHAnsi" w:hAnsiTheme="minorHAnsi" w:cstheme="minorHAnsi"/>
                <w:b/>
                <w:i/>
                <w:iCs/>
                <w:sz w:val="20"/>
                <w:szCs w:val="20"/>
              </w:rPr>
              <w:t>Total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595877" w:rsidRDefault="00056310" w:rsidP="003467B1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595877" w:rsidRDefault="00DE0CCF" w:rsidP="00595877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136.30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310" w:rsidRPr="00595877" w:rsidRDefault="00DE0CCF" w:rsidP="00595877">
            <w:pPr>
              <w:pStyle w:val="BodyA"/>
              <w:spacing w:after="0" w:line="240" w:lineRule="auto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595877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77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6310" w:rsidRPr="003C3B7D" w:rsidRDefault="00056310" w:rsidP="003467B1">
            <w:pPr>
              <w:pStyle w:val="BodyA"/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52695" w:rsidRPr="00352695" w:rsidRDefault="00352695" w:rsidP="005A727A">
      <w:pPr>
        <w:pStyle w:val="Heading1"/>
        <w:rPr>
          <w:rFonts w:eastAsiaTheme="minorEastAsia" w:cs="Times New Roman"/>
          <w:color w:val="262623"/>
          <w:sz w:val="18"/>
          <w:szCs w:val="26"/>
          <w:lang w:bidi="en-US"/>
        </w:rPr>
      </w:pPr>
    </w:p>
    <w:sectPr w:rsidR="00352695" w:rsidRPr="00352695" w:rsidSect="00D057C8"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CB8" w:rsidRDefault="00B81CB8" w:rsidP="00787AC8">
      <w:pPr>
        <w:spacing w:after="0"/>
      </w:pPr>
      <w:r>
        <w:separator/>
      </w:r>
    </w:p>
  </w:endnote>
  <w:endnote w:type="continuationSeparator" w:id="0">
    <w:p w:rsidR="00B81CB8" w:rsidRDefault="00B81CB8" w:rsidP="00787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5B4" w:rsidRDefault="00B81CB8" w:rsidP="00266CD2">
    <w:pPr>
      <w:pStyle w:val="Footer"/>
    </w:pPr>
    <w:r>
      <w:pict>
        <v:rect id="_x0000_i1026" style="width:468pt;height:1pt" o:hralign="center" o:hrstd="t" o:hrnoshade="t" o:hr="t" fillcolor="black [3213]" stroked="f"/>
      </w:pict>
    </w:r>
  </w:p>
  <w:p w:rsidR="00C075B4" w:rsidRDefault="00C075B4" w:rsidP="00F73577">
    <w:pPr>
      <w:pStyle w:val="Footer"/>
    </w:pPr>
    <w:r w:rsidRPr="00205B09">
      <w:t>CS633 Software Quality, Testing and Security Management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A727A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=</w:instrText>
    </w:r>
    <w:r w:rsidR="00B81CB8">
      <w:fldChar w:fldCharType="begin"/>
    </w:r>
    <w:r w:rsidR="00B81CB8">
      <w:instrText xml:space="preserve"> NUMPAGES   \* MERGEFORMAT </w:instrText>
    </w:r>
    <w:r w:rsidR="00B81CB8">
      <w:fldChar w:fldCharType="separate"/>
    </w:r>
    <w:r w:rsidR="005A727A">
      <w:rPr>
        <w:noProof/>
      </w:rPr>
      <w:instrText>2</w:instrText>
    </w:r>
    <w:r w:rsidR="00B81CB8">
      <w:rPr>
        <w:noProof/>
      </w:rPr>
      <w:fldChar w:fldCharType="end"/>
    </w:r>
    <w:r>
      <w:instrText xml:space="preserve">-1 </w:instrText>
    </w:r>
    <w:r>
      <w:fldChar w:fldCharType="separate"/>
    </w:r>
    <w:r w:rsidR="005A727A">
      <w:rPr>
        <w:noProof/>
      </w:rPr>
      <w:t>1</w:t>
    </w:r>
    <w:r>
      <w:fldChar w:fldCharType="end"/>
    </w:r>
    <w:r>
      <w:br/>
      <w:t>Group 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5B4" w:rsidRDefault="00B81CB8">
    <w:pPr>
      <w:pStyle w:val="Footer"/>
    </w:pPr>
    <w:r>
      <w:pict>
        <v:rect id="_x0000_i1027" style="width:468pt;height:1pt" o:hralign="center" o:hrstd="t" o:hrnoshade="t" o:hr="t" fillcolor="black [3213]" stroked="f"/>
      </w:pict>
    </w:r>
  </w:p>
  <w:p w:rsidR="00C075B4" w:rsidRDefault="00C075B4" w:rsidP="00D16308">
    <w:pPr>
      <w:pStyle w:val="Footer"/>
      <w:jc w:val="center"/>
    </w:pPr>
    <w:r w:rsidRPr="00D16308">
      <w:rPr>
        <w:noProof/>
      </w:rPr>
      <w:drawing>
        <wp:inline distT="0" distB="0" distL="0" distR="0" wp14:anchorId="344F9380" wp14:editId="6BDA526A">
          <wp:extent cx="365760" cy="356138"/>
          <wp:effectExtent l="0" t="0" r="0" b="635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" cy="356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CB8" w:rsidRDefault="00B81CB8" w:rsidP="00787AC8">
      <w:pPr>
        <w:spacing w:after="0"/>
      </w:pPr>
      <w:r>
        <w:separator/>
      </w:r>
    </w:p>
  </w:footnote>
  <w:footnote w:type="continuationSeparator" w:id="0">
    <w:p w:rsidR="00B81CB8" w:rsidRDefault="00B81CB8" w:rsidP="00787A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5B4" w:rsidRDefault="00C075B4" w:rsidP="00E340D7">
    <w:pPr>
      <w:pStyle w:val="Header"/>
      <w:jc w:val="center"/>
      <w:rPr>
        <w:b/>
      </w:rPr>
    </w:pPr>
    <w:r w:rsidRPr="007D5888">
      <w:rPr>
        <w:b/>
      </w:rPr>
      <w:t>ShipIT, An Interoffice Shipping Application</w:t>
    </w:r>
  </w:p>
  <w:p w:rsidR="00C075B4" w:rsidRPr="00266CD2" w:rsidRDefault="00B81CB8" w:rsidP="00266CD2">
    <w:pPr>
      <w:pStyle w:val="Header"/>
      <w:jc w:val="center"/>
      <w:rPr>
        <w:b/>
      </w:rPr>
    </w:pPr>
    <w:r>
      <w:pict>
        <v:rect id="_x0000_i1025" style="width:468pt;height:1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6066"/>
    <w:multiLevelType w:val="multilevel"/>
    <w:tmpl w:val="7B781B0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DCC4E11"/>
    <w:multiLevelType w:val="hybridMultilevel"/>
    <w:tmpl w:val="757A4C72"/>
    <w:lvl w:ilvl="0" w:tplc="069E13E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D28DF"/>
    <w:multiLevelType w:val="hybridMultilevel"/>
    <w:tmpl w:val="7B22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208CE"/>
    <w:multiLevelType w:val="multilevel"/>
    <w:tmpl w:val="92D8DB34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53635B3"/>
    <w:multiLevelType w:val="hybridMultilevel"/>
    <w:tmpl w:val="A15A6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74A18"/>
    <w:multiLevelType w:val="hybridMultilevel"/>
    <w:tmpl w:val="60028304"/>
    <w:lvl w:ilvl="0" w:tplc="E16EDD3E">
      <w:start w:val="1"/>
      <w:numFmt w:val="bullet"/>
      <w:pStyle w:val="Bullet3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6" w15:restartNumberingAfterBreak="0">
    <w:nsid w:val="329F3395"/>
    <w:multiLevelType w:val="hybridMultilevel"/>
    <w:tmpl w:val="FF50649A"/>
    <w:lvl w:ilvl="0" w:tplc="C5B65E7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C0F96"/>
    <w:multiLevelType w:val="multilevel"/>
    <w:tmpl w:val="1700D8C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70C2822"/>
    <w:multiLevelType w:val="hybridMultilevel"/>
    <w:tmpl w:val="AE00AA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357B0"/>
    <w:multiLevelType w:val="hybridMultilevel"/>
    <w:tmpl w:val="4DE2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510C7"/>
    <w:multiLevelType w:val="multilevel"/>
    <w:tmpl w:val="9CDC2DE2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D907AF6"/>
    <w:multiLevelType w:val="hybridMultilevel"/>
    <w:tmpl w:val="E24AC1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0"/>
  </w:num>
  <w:num w:numId="5">
    <w:abstractNumId w:val="5"/>
  </w:num>
  <w:num w:numId="6">
    <w:abstractNumId w:val="6"/>
  </w:num>
  <w:num w:numId="7">
    <w:abstractNumId w:val="1"/>
  </w:num>
  <w:num w:numId="8">
    <w:abstractNumId w:val="8"/>
  </w:num>
  <w:num w:numId="9">
    <w:abstractNumId w:val="9"/>
  </w:num>
  <w:num w:numId="10">
    <w:abstractNumId w:val="11"/>
  </w:num>
  <w:num w:numId="11">
    <w:abstractNumId w:val="10"/>
  </w:num>
  <w:num w:numId="12">
    <w:abstractNumId w:val="10"/>
  </w:num>
  <w:num w:numId="13">
    <w:abstractNumId w:val="10"/>
  </w:num>
  <w:num w:numId="14">
    <w:abstractNumId w:val="2"/>
  </w:num>
  <w:num w:numId="15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7C"/>
    <w:rsid w:val="00003A15"/>
    <w:rsid w:val="0002565E"/>
    <w:rsid w:val="00025BBF"/>
    <w:rsid w:val="00032BAD"/>
    <w:rsid w:val="00032DBE"/>
    <w:rsid w:val="00035A4B"/>
    <w:rsid w:val="00035B03"/>
    <w:rsid w:val="00045BAD"/>
    <w:rsid w:val="00051F6B"/>
    <w:rsid w:val="00052ECE"/>
    <w:rsid w:val="00053E54"/>
    <w:rsid w:val="00054ED2"/>
    <w:rsid w:val="0005605F"/>
    <w:rsid w:val="00056310"/>
    <w:rsid w:val="00057291"/>
    <w:rsid w:val="00062505"/>
    <w:rsid w:val="000633FA"/>
    <w:rsid w:val="000673FF"/>
    <w:rsid w:val="000718D5"/>
    <w:rsid w:val="000723A2"/>
    <w:rsid w:val="00077685"/>
    <w:rsid w:val="000828C0"/>
    <w:rsid w:val="000951AC"/>
    <w:rsid w:val="000A13AF"/>
    <w:rsid w:val="000A7D18"/>
    <w:rsid w:val="000C4C10"/>
    <w:rsid w:val="000E32AB"/>
    <w:rsid w:val="000E5E3F"/>
    <w:rsid w:val="000E723D"/>
    <w:rsid w:val="000E7F1B"/>
    <w:rsid w:val="000F0BE5"/>
    <w:rsid w:val="000F1AA8"/>
    <w:rsid w:val="000F1EA7"/>
    <w:rsid w:val="000F6C6C"/>
    <w:rsid w:val="00103B33"/>
    <w:rsid w:val="001068C8"/>
    <w:rsid w:val="00130D8E"/>
    <w:rsid w:val="00131242"/>
    <w:rsid w:val="001327F2"/>
    <w:rsid w:val="00136259"/>
    <w:rsid w:val="00137413"/>
    <w:rsid w:val="00144023"/>
    <w:rsid w:val="00144E14"/>
    <w:rsid w:val="00161E85"/>
    <w:rsid w:val="001631BA"/>
    <w:rsid w:val="001641F8"/>
    <w:rsid w:val="001670A7"/>
    <w:rsid w:val="001742DE"/>
    <w:rsid w:val="001775B0"/>
    <w:rsid w:val="0018775C"/>
    <w:rsid w:val="001878B3"/>
    <w:rsid w:val="00194551"/>
    <w:rsid w:val="001959E9"/>
    <w:rsid w:val="001A127E"/>
    <w:rsid w:val="001A24D5"/>
    <w:rsid w:val="001B21F9"/>
    <w:rsid w:val="001B2D3D"/>
    <w:rsid w:val="001D2443"/>
    <w:rsid w:val="001E216D"/>
    <w:rsid w:val="001E6EFA"/>
    <w:rsid w:val="001E758D"/>
    <w:rsid w:val="001F185F"/>
    <w:rsid w:val="001F4D49"/>
    <w:rsid w:val="00205B09"/>
    <w:rsid w:val="0021108F"/>
    <w:rsid w:val="00216930"/>
    <w:rsid w:val="00241406"/>
    <w:rsid w:val="00242D58"/>
    <w:rsid w:val="00256338"/>
    <w:rsid w:val="0026213F"/>
    <w:rsid w:val="00266CD2"/>
    <w:rsid w:val="00267133"/>
    <w:rsid w:val="00275515"/>
    <w:rsid w:val="0029020A"/>
    <w:rsid w:val="002953B5"/>
    <w:rsid w:val="00296392"/>
    <w:rsid w:val="002974A3"/>
    <w:rsid w:val="002A2118"/>
    <w:rsid w:val="002A39B8"/>
    <w:rsid w:val="002A7C49"/>
    <w:rsid w:val="002D0ADD"/>
    <w:rsid w:val="002D69E5"/>
    <w:rsid w:val="002D75B3"/>
    <w:rsid w:val="002D77D7"/>
    <w:rsid w:val="002E3AD3"/>
    <w:rsid w:val="002E408C"/>
    <w:rsid w:val="002E5CDD"/>
    <w:rsid w:val="002F26FE"/>
    <w:rsid w:val="002F2E63"/>
    <w:rsid w:val="002F4038"/>
    <w:rsid w:val="00300CB1"/>
    <w:rsid w:val="003142C5"/>
    <w:rsid w:val="003248EA"/>
    <w:rsid w:val="003320F0"/>
    <w:rsid w:val="00335EED"/>
    <w:rsid w:val="0034627D"/>
    <w:rsid w:val="003467B1"/>
    <w:rsid w:val="00346B79"/>
    <w:rsid w:val="00347779"/>
    <w:rsid w:val="00352695"/>
    <w:rsid w:val="00362BAB"/>
    <w:rsid w:val="00370DF8"/>
    <w:rsid w:val="00373FB4"/>
    <w:rsid w:val="00374051"/>
    <w:rsid w:val="00380638"/>
    <w:rsid w:val="00381C32"/>
    <w:rsid w:val="00385D33"/>
    <w:rsid w:val="00387262"/>
    <w:rsid w:val="00392E70"/>
    <w:rsid w:val="00394B45"/>
    <w:rsid w:val="003A29F9"/>
    <w:rsid w:val="003A61F5"/>
    <w:rsid w:val="003A6EE1"/>
    <w:rsid w:val="003A76BE"/>
    <w:rsid w:val="003C35DC"/>
    <w:rsid w:val="003C69B9"/>
    <w:rsid w:val="003D0D1A"/>
    <w:rsid w:val="003D11DA"/>
    <w:rsid w:val="003D169A"/>
    <w:rsid w:val="003D17FB"/>
    <w:rsid w:val="003D1B30"/>
    <w:rsid w:val="003D520E"/>
    <w:rsid w:val="003F05A9"/>
    <w:rsid w:val="003F0AA1"/>
    <w:rsid w:val="003F1039"/>
    <w:rsid w:val="003F4B70"/>
    <w:rsid w:val="00405416"/>
    <w:rsid w:val="00412FC9"/>
    <w:rsid w:val="00415974"/>
    <w:rsid w:val="0041741A"/>
    <w:rsid w:val="00420626"/>
    <w:rsid w:val="0042297C"/>
    <w:rsid w:val="0042683A"/>
    <w:rsid w:val="0043441E"/>
    <w:rsid w:val="0045011C"/>
    <w:rsid w:val="00451442"/>
    <w:rsid w:val="00457751"/>
    <w:rsid w:val="00465B43"/>
    <w:rsid w:val="00482B7B"/>
    <w:rsid w:val="0048360C"/>
    <w:rsid w:val="004869E2"/>
    <w:rsid w:val="004958CB"/>
    <w:rsid w:val="004A008F"/>
    <w:rsid w:val="004B4D23"/>
    <w:rsid w:val="004C5483"/>
    <w:rsid w:val="004D0A04"/>
    <w:rsid w:val="004D6916"/>
    <w:rsid w:val="004E2B4D"/>
    <w:rsid w:val="004E2FAD"/>
    <w:rsid w:val="004F0623"/>
    <w:rsid w:val="004F155D"/>
    <w:rsid w:val="00504A6C"/>
    <w:rsid w:val="00507E4C"/>
    <w:rsid w:val="00513B6C"/>
    <w:rsid w:val="00525C44"/>
    <w:rsid w:val="00525F07"/>
    <w:rsid w:val="00526D68"/>
    <w:rsid w:val="005316DF"/>
    <w:rsid w:val="00533026"/>
    <w:rsid w:val="00555FC5"/>
    <w:rsid w:val="005579C7"/>
    <w:rsid w:val="00557E62"/>
    <w:rsid w:val="005731E0"/>
    <w:rsid w:val="00573E7E"/>
    <w:rsid w:val="00577245"/>
    <w:rsid w:val="00580DCC"/>
    <w:rsid w:val="00591D8C"/>
    <w:rsid w:val="00595877"/>
    <w:rsid w:val="005A3153"/>
    <w:rsid w:val="005A33B4"/>
    <w:rsid w:val="005A727A"/>
    <w:rsid w:val="005B01CE"/>
    <w:rsid w:val="005B40F0"/>
    <w:rsid w:val="005B5595"/>
    <w:rsid w:val="005C004B"/>
    <w:rsid w:val="005D09F0"/>
    <w:rsid w:val="005D11CC"/>
    <w:rsid w:val="005E62FA"/>
    <w:rsid w:val="005E798C"/>
    <w:rsid w:val="005F43FC"/>
    <w:rsid w:val="005F62D9"/>
    <w:rsid w:val="00603946"/>
    <w:rsid w:val="00607095"/>
    <w:rsid w:val="0061309B"/>
    <w:rsid w:val="00614C73"/>
    <w:rsid w:val="00616C7C"/>
    <w:rsid w:val="006241A4"/>
    <w:rsid w:val="00633344"/>
    <w:rsid w:val="00636533"/>
    <w:rsid w:val="00646487"/>
    <w:rsid w:val="00647698"/>
    <w:rsid w:val="006525FE"/>
    <w:rsid w:val="00666C96"/>
    <w:rsid w:val="00671389"/>
    <w:rsid w:val="00674381"/>
    <w:rsid w:val="00674510"/>
    <w:rsid w:val="006764CC"/>
    <w:rsid w:val="006810FF"/>
    <w:rsid w:val="00681B44"/>
    <w:rsid w:val="0068738A"/>
    <w:rsid w:val="00690644"/>
    <w:rsid w:val="00693B67"/>
    <w:rsid w:val="006A22EC"/>
    <w:rsid w:val="006A4DF3"/>
    <w:rsid w:val="006B107E"/>
    <w:rsid w:val="006B20D3"/>
    <w:rsid w:val="006C62CA"/>
    <w:rsid w:val="006D060F"/>
    <w:rsid w:val="006D41FB"/>
    <w:rsid w:val="006E0DBC"/>
    <w:rsid w:val="006E383F"/>
    <w:rsid w:val="006E5DC6"/>
    <w:rsid w:val="006F0FBB"/>
    <w:rsid w:val="006F41BC"/>
    <w:rsid w:val="006F45C0"/>
    <w:rsid w:val="007039E8"/>
    <w:rsid w:val="007040B6"/>
    <w:rsid w:val="00711DDA"/>
    <w:rsid w:val="00712DCB"/>
    <w:rsid w:val="00727190"/>
    <w:rsid w:val="00735247"/>
    <w:rsid w:val="007405A0"/>
    <w:rsid w:val="007460AD"/>
    <w:rsid w:val="00752986"/>
    <w:rsid w:val="00754639"/>
    <w:rsid w:val="00761FC5"/>
    <w:rsid w:val="007813D4"/>
    <w:rsid w:val="007816AF"/>
    <w:rsid w:val="00787AC8"/>
    <w:rsid w:val="00790477"/>
    <w:rsid w:val="007A3041"/>
    <w:rsid w:val="007A4EAD"/>
    <w:rsid w:val="007A65F9"/>
    <w:rsid w:val="007B19FC"/>
    <w:rsid w:val="007B455B"/>
    <w:rsid w:val="007B5A2E"/>
    <w:rsid w:val="007C5BBA"/>
    <w:rsid w:val="007D0D0F"/>
    <w:rsid w:val="007D4649"/>
    <w:rsid w:val="007D5888"/>
    <w:rsid w:val="007D6968"/>
    <w:rsid w:val="007F2869"/>
    <w:rsid w:val="007F65CB"/>
    <w:rsid w:val="007F7C57"/>
    <w:rsid w:val="00806F20"/>
    <w:rsid w:val="00807274"/>
    <w:rsid w:val="00810385"/>
    <w:rsid w:val="00814CA4"/>
    <w:rsid w:val="008167BE"/>
    <w:rsid w:val="008254ED"/>
    <w:rsid w:val="008313BF"/>
    <w:rsid w:val="0085295A"/>
    <w:rsid w:val="0085555B"/>
    <w:rsid w:val="00856EFC"/>
    <w:rsid w:val="00860690"/>
    <w:rsid w:val="008805DD"/>
    <w:rsid w:val="008909AD"/>
    <w:rsid w:val="00893B83"/>
    <w:rsid w:val="00895091"/>
    <w:rsid w:val="008B0979"/>
    <w:rsid w:val="008B6A4A"/>
    <w:rsid w:val="008B74DB"/>
    <w:rsid w:val="008B76EB"/>
    <w:rsid w:val="008B77B0"/>
    <w:rsid w:val="008C3453"/>
    <w:rsid w:val="008C34AE"/>
    <w:rsid w:val="008C4871"/>
    <w:rsid w:val="008D051B"/>
    <w:rsid w:val="008D0F5D"/>
    <w:rsid w:val="008D7440"/>
    <w:rsid w:val="008E0492"/>
    <w:rsid w:val="008E1A96"/>
    <w:rsid w:val="008F09EC"/>
    <w:rsid w:val="008F667C"/>
    <w:rsid w:val="008F7C8E"/>
    <w:rsid w:val="00911235"/>
    <w:rsid w:val="0091461C"/>
    <w:rsid w:val="00914884"/>
    <w:rsid w:val="009261BC"/>
    <w:rsid w:val="009343E7"/>
    <w:rsid w:val="00955468"/>
    <w:rsid w:val="00957A31"/>
    <w:rsid w:val="009613C7"/>
    <w:rsid w:val="00961573"/>
    <w:rsid w:val="009708E7"/>
    <w:rsid w:val="0097277F"/>
    <w:rsid w:val="00973CD5"/>
    <w:rsid w:val="009815FA"/>
    <w:rsid w:val="00982C6F"/>
    <w:rsid w:val="009924BF"/>
    <w:rsid w:val="00995C17"/>
    <w:rsid w:val="009A352B"/>
    <w:rsid w:val="009B1C3E"/>
    <w:rsid w:val="009B4973"/>
    <w:rsid w:val="009B4B73"/>
    <w:rsid w:val="009B6F5A"/>
    <w:rsid w:val="009C0977"/>
    <w:rsid w:val="009C1BE9"/>
    <w:rsid w:val="009C39E7"/>
    <w:rsid w:val="009D4045"/>
    <w:rsid w:val="009E00F7"/>
    <w:rsid w:val="009F4A7D"/>
    <w:rsid w:val="00A023FE"/>
    <w:rsid w:val="00A02BC4"/>
    <w:rsid w:val="00A02D8E"/>
    <w:rsid w:val="00A070BA"/>
    <w:rsid w:val="00A11B73"/>
    <w:rsid w:val="00A1376B"/>
    <w:rsid w:val="00A26482"/>
    <w:rsid w:val="00A3791C"/>
    <w:rsid w:val="00A41273"/>
    <w:rsid w:val="00A54215"/>
    <w:rsid w:val="00A54FE9"/>
    <w:rsid w:val="00A55043"/>
    <w:rsid w:val="00A6569F"/>
    <w:rsid w:val="00A66E97"/>
    <w:rsid w:val="00A74CA3"/>
    <w:rsid w:val="00A80FDF"/>
    <w:rsid w:val="00A8773F"/>
    <w:rsid w:val="00A87DE4"/>
    <w:rsid w:val="00A9582C"/>
    <w:rsid w:val="00A97A04"/>
    <w:rsid w:val="00AA7C68"/>
    <w:rsid w:val="00AB2992"/>
    <w:rsid w:val="00AC0BCA"/>
    <w:rsid w:val="00AC2D67"/>
    <w:rsid w:val="00AD2890"/>
    <w:rsid w:val="00AD4DAE"/>
    <w:rsid w:val="00AE10AE"/>
    <w:rsid w:val="00AE3FEC"/>
    <w:rsid w:val="00AE53BC"/>
    <w:rsid w:val="00AF55F8"/>
    <w:rsid w:val="00AF6138"/>
    <w:rsid w:val="00AF7E41"/>
    <w:rsid w:val="00B14BE7"/>
    <w:rsid w:val="00B15F2E"/>
    <w:rsid w:val="00B1734E"/>
    <w:rsid w:val="00B2126C"/>
    <w:rsid w:val="00B36DEA"/>
    <w:rsid w:val="00B43C49"/>
    <w:rsid w:val="00B45C6B"/>
    <w:rsid w:val="00B45DEC"/>
    <w:rsid w:val="00B4650C"/>
    <w:rsid w:val="00B53C67"/>
    <w:rsid w:val="00B55531"/>
    <w:rsid w:val="00B55B22"/>
    <w:rsid w:val="00B60659"/>
    <w:rsid w:val="00B62F92"/>
    <w:rsid w:val="00B63AC3"/>
    <w:rsid w:val="00B7453A"/>
    <w:rsid w:val="00B81CB8"/>
    <w:rsid w:val="00B871B8"/>
    <w:rsid w:val="00B90780"/>
    <w:rsid w:val="00B91BB5"/>
    <w:rsid w:val="00B93539"/>
    <w:rsid w:val="00B95391"/>
    <w:rsid w:val="00B96EA4"/>
    <w:rsid w:val="00BB09D2"/>
    <w:rsid w:val="00BB6D97"/>
    <w:rsid w:val="00BC304E"/>
    <w:rsid w:val="00BC489A"/>
    <w:rsid w:val="00BD282D"/>
    <w:rsid w:val="00BD4924"/>
    <w:rsid w:val="00BF019B"/>
    <w:rsid w:val="00BF771B"/>
    <w:rsid w:val="00C01C31"/>
    <w:rsid w:val="00C02E5F"/>
    <w:rsid w:val="00C04713"/>
    <w:rsid w:val="00C04E36"/>
    <w:rsid w:val="00C075B4"/>
    <w:rsid w:val="00C172D4"/>
    <w:rsid w:val="00C206FC"/>
    <w:rsid w:val="00C27BA6"/>
    <w:rsid w:val="00C37A97"/>
    <w:rsid w:val="00C40280"/>
    <w:rsid w:val="00C40F59"/>
    <w:rsid w:val="00C42F3D"/>
    <w:rsid w:val="00C4409A"/>
    <w:rsid w:val="00C45CC7"/>
    <w:rsid w:val="00C46564"/>
    <w:rsid w:val="00C473FA"/>
    <w:rsid w:val="00C518E8"/>
    <w:rsid w:val="00C6173C"/>
    <w:rsid w:val="00C61CBC"/>
    <w:rsid w:val="00C734B3"/>
    <w:rsid w:val="00C76366"/>
    <w:rsid w:val="00C836B6"/>
    <w:rsid w:val="00C84737"/>
    <w:rsid w:val="00C922D1"/>
    <w:rsid w:val="00C96410"/>
    <w:rsid w:val="00CA14C8"/>
    <w:rsid w:val="00CA2EBA"/>
    <w:rsid w:val="00CA6892"/>
    <w:rsid w:val="00CA7662"/>
    <w:rsid w:val="00CB1D94"/>
    <w:rsid w:val="00CC4E48"/>
    <w:rsid w:val="00CD1A89"/>
    <w:rsid w:val="00CD6CB0"/>
    <w:rsid w:val="00CD7D72"/>
    <w:rsid w:val="00CE54D2"/>
    <w:rsid w:val="00CF58C3"/>
    <w:rsid w:val="00D00B63"/>
    <w:rsid w:val="00D01ACB"/>
    <w:rsid w:val="00D02851"/>
    <w:rsid w:val="00D057C8"/>
    <w:rsid w:val="00D11260"/>
    <w:rsid w:val="00D14A4C"/>
    <w:rsid w:val="00D14E7C"/>
    <w:rsid w:val="00D15CE1"/>
    <w:rsid w:val="00D16308"/>
    <w:rsid w:val="00D174F9"/>
    <w:rsid w:val="00D23FE3"/>
    <w:rsid w:val="00D25B16"/>
    <w:rsid w:val="00D35944"/>
    <w:rsid w:val="00D35F06"/>
    <w:rsid w:val="00D35FFD"/>
    <w:rsid w:val="00D4015F"/>
    <w:rsid w:val="00D463E8"/>
    <w:rsid w:val="00D471B3"/>
    <w:rsid w:val="00D55512"/>
    <w:rsid w:val="00D61067"/>
    <w:rsid w:val="00D81145"/>
    <w:rsid w:val="00D83FB4"/>
    <w:rsid w:val="00D912CA"/>
    <w:rsid w:val="00DA25B2"/>
    <w:rsid w:val="00DA459E"/>
    <w:rsid w:val="00DC1503"/>
    <w:rsid w:val="00DD4766"/>
    <w:rsid w:val="00DD6BBA"/>
    <w:rsid w:val="00DE06BD"/>
    <w:rsid w:val="00DE0CCF"/>
    <w:rsid w:val="00DE4FB5"/>
    <w:rsid w:val="00DF2741"/>
    <w:rsid w:val="00DF5414"/>
    <w:rsid w:val="00DF7A3C"/>
    <w:rsid w:val="00E01B0A"/>
    <w:rsid w:val="00E101DE"/>
    <w:rsid w:val="00E150DE"/>
    <w:rsid w:val="00E179B2"/>
    <w:rsid w:val="00E22DBB"/>
    <w:rsid w:val="00E340D7"/>
    <w:rsid w:val="00E35254"/>
    <w:rsid w:val="00E43C40"/>
    <w:rsid w:val="00E448FA"/>
    <w:rsid w:val="00E508E8"/>
    <w:rsid w:val="00E5281B"/>
    <w:rsid w:val="00E550B9"/>
    <w:rsid w:val="00E563E1"/>
    <w:rsid w:val="00E575AD"/>
    <w:rsid w:val="00E6767A"/>
    <w:rsid w:val="00E75001"/>
    <w:rsid w:val="00E77A8C"/>
    <w:rsid w:val="00E77AF0"/>
    <w:rsid w:val="00E80B7F"/>
    <w:rsid w:val="00E83F7F"/>
    <w:rsid w:val="00E91F70"/>
    <w:rsid w:val="00EA4F08"/>
    <w:rsid w:val="00EC02DC"/>
    <w:rsid w:val="00EC097C"/>
    <w:rsid w:val="00EC3284"/>
    <w:rsid w:val="00EC465A"/>
    <w:rsid w:val="00ED02A2"/>
    <w:rsid w:val="00ED0FA9"/>
    <w:rsid w:val="00ED5DB8"/>
    <w:rsid w:val="00ED7DA0"/>
    <w:rsid w:val="00EE0F75"/>
    <w:rsid w:val="00EF5E6E"/>
    <w:rsid w:val="00EF6281"/>
    <w:rsid w:val="00F07751"/>
    <w:rsid w:val="00F167D3"/>
    <w:rsid w:val="00F2072A"/>
    <w:rsid w:val="00F30E94"/>
    <w:rsid w:val="00F33950"/>
    <w:rsid w:val="00F37684"/>
    <w:rsid w:val="00F37971"/>
    <w:rsid w:val="00F40ED0"/>
    <w:rsid w:val="00F42027"/>
    <w:rsid w:val="00F47072"/>
    <w:rsid w:val="00F5013A"/>
    <w:rsid w:val="00F51D13"/>
    <w:rsid w:val="00F66DEB"/>
    <w:rsid w:val="00F73577"/>
    <w:rsid w:val="00F8483A"/>
    <w:rsid w:val="00F84B5B"/>
    <w:rsid w:val="00F940ED"/>
    <w:rsid w:val="00F97EA4"/>
    <w:rsid w:val="00FA1789"/>
    <w:rsid w:val="00FA5C89"/>
    <w:rsid w:val="00FB12FC"/>
    <w:rsid w:val="00FB210F"/>
    <w:rsid w:val="00FB5DA8"/>
    <w:rsid w:val="00FC3F34"/>
    <w:rsid w:val="00FC47B7"/>
    <w:rsid w:val="00FC7461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8079B"/>
  <w15:chartTrackingRefBased/>
  <w15:docId w15:val="{80A05DF9-A785-4990-B919-E10C366F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7291"/>
    <w:pPr>
      <w:spacing w:after="240"/>
    </w:pPr>
  </w:style>
  <w:style w:type="paragraph" w:styleId="Heading1">
    <w:name w:val="heading 1"/>
    <w:basedOn w:val="Normal"/>
    <w:next w:val="Normal1"/>
    <w:link w:val="Heading1Char"/>
    <w:uiPriority w:val="9"/>
    <w:qFormat/>
    <w:rsid w:val="00C6173C"/>
    <w:pPr>
      <w:keepNext/>
      <w:keepLines/>
      <w:numPr>
        <w:numId w:val="4"/>
      </w:numPr>
      <w:spacing w:before="240"/>
      <w:outlineLvl w:val="0"/>
    </w:pPr>
    <w:rPr>
      <w:rFonts w:ascii="Calibri" w:eastAsiaTheme="majorEastAsia" w:hAnsi="Calibri" w:cstheme="majorBidi"/>
      <w:b/>
      <w:caps/>
      <w:szCs w:val="32"/>
    </w:rPr>
  </w:style>
  <w:style w:type="paragraph" w:styleId="Heading2">
    <w:name w:val="heading 2"/>
    <w:basedOn w:val="Normal"/>
    <w:next w:val="Normal2"/>
    <w:link w:val="Heading2Char"/>
    <w:uiPriority w:val="9"/>
    <w:unhideWhenUsed/>
    <w:qFormat/>
    <w:rsid w:val="00C6173C"/>
    <w:pPr>
      <w:keepNext/>
      <w:keepLines/>
      <w:numPr>
        <w:ilvl w:val="1"/>
        <w:numId w:val="1"/>
      </w:numPr>
      <w:tabs>
        <w:tab w:val="left" w:pos="475"/>
      </w:tabs>
      <w:outlineLvl w:val="1"/>
    </w:pPr>
    <w:rPr>
      <w:rFonts w:ascii="Calibri" w:eastAsiaTheme="majorEastAsia" w:hAnsi="Calibri" w:cstheme="majorBidi"/>
      <w:b/>
      <w:szCs w:val="26"/>
    </w:rPr>
  </w:style>
  <w:style w:type="paragraph" w:styleId="Heading3">
    <w:name w:val="heading 3"/>
    <w:basedOn w:val="Normal"/>
    <w:next w:val="Normal3"/>
    <w:link w:val="Heading3Char"/>
    <w:uiPriority w:val="9"/>
    <w:unhideWhenUsed/>
    <w:qFormat/>
    <w:rsid w:val="00C6173C"/>
    <w:pPr>
      <w:keepNext/>
      <w:keepLines/>
      <w:numPr>
        <w:ilvl w:val="2"/>
        <w:numId w:val="2"/>
      </w:numPr>
      <w:tabs>
        <w:tab w:val="left" w:pos="950"/>
      </w:tabs>
      <w:outlineLvl w:val="2"/>
    </w:pPr>
    <w:rPr>
      <w:rFonts w:ascii="Calibri" w:eastAsiaTheme="majorEastAsia" w:hAnsi="Calibri" w:cstheme="majorBidi"/>
      <w:szCs w:val="24"/>
      <w:u w:val="single"/>
    </w:rPr>
  </w:style>
  <w:style w:type="paragraph" w:styleId="Heading4">
    <w:name w:val="heading 4"/>
    <w:basedOn w:val="Normal"/>
    <w:next w:val="Normal4"/>
    <w:link w:val="Heading4Char"/>
    <w:uiPriority w:val="9"/>
    <w:unhideWhenUsed/>
    <w:qFormat/>
    <w:rsid w:val="00C6173C"/>
    <w:pPr>
      <w:keepNext/>
      <w:keepLines/>
      <w:numPr>
        <w:ilvl w:val="3"/>
        <w:numId w:val="3"/>
      </w:numPr>
      <w:tabs>
        <w:tab w:val="left" w:pos="1440"/>
      </w:tabs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4"/>
    <w:next w:val="Normal"/>
    <w:link w:val="Heading5Char"/>
    <w:uiPriority w:val="9"/>
    <w:unhideWhenUsed/>
    <w:qFormat/>
    <w:rsid w:val="00C6173C"/>
    <w:pPr>
      <w:keepNext/>
      <w:numPr>
        <w:ilvl w:val="4"/>
        <w:numId w:val="3"/>
      </w:num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D3D"/>
    <w:pPr>
      <w:keepNext/>
      <w:contextualSpacing/>
      <w:jc w:val="center"/>
    </w:pPr>
    <w:rPr>
      <w:rFonts w:ascii="Calibri" w:eastAsiaTheme="majorEastAsia" w:hAnsi="Calibri" w:cstheme="majorBidi"/>
      <w:b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3D"/>
    <w:rPr>
      <w:rFonts w:ascii="Calibri" w:eastAsiaTheme="majorEastAsia" w:hAnsi="Calibri" w:cstheme="majorBidi"/>
      <w:b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73C"/>
    <w:rPr>
      <w:rFonts w:ascii="Calibri" w:eastAsiaTheme="majorEastAsia" w:hAnsi="Calibri" w:cstheme="majorBidi"/>
      <w:b/>
      <w:caps/>
      <w:szCs w:val="32"/>
    </w:rPr>
  </w:style>
  <w:style w:type="paragraph" w:customStyle="1" w:styleId="Normal1">
    <w:name w:val="Normal 1"/>
    <w:basedOn w:val="Normal"/>
    <w:qFormat/>
    <w:rsid w:val="00057291"/>
  </w:style>
  <w:style w:type="character" w:customStyle="1" w:styleId="Heading2Char">
    <w:name w:val="Heading 2 Char"/>
    <w:basedOn w:val="DefaultParagraphFont"/>
    <w:link w:val="Heading2"/>
    <w:uiPriority w:val="9"/>
    <w:rsid w:val="00C6173C"/>
    <w:rPr>
      <w:rFonts w:ascii="Calibri" w:eastAsiaTheme="majorEastAsia" w:hAnsi="Calibri" w:cstheme="majorBidi"/>
      <w:b/>
      <w:szCs w:val="26"/>
    </w:rPr>
  </w:style>
  <w:style w:type="paragraph" w:customStyle="1" w:styleId="Normal2">
    <w:name w:val="Normal 2"/>
    <w:basedOn w:val="Normal"/>
    <w:qFormat/>
    <w:rsid w:val="00057291"/>
    <w:pPr>
      <w:ind w:left="475"/>
    </w:pPr>
  </w:style>
  <w:style w:type="character" w:customStyle="1" w:styleId="Heading3Char">
    <w:name w:val="Heading 3 Char"/>
    <w:basedOn w:val="DefaultParagraphFont"/>
    <w:link w:val="Heading3"/>
    <w:uiPriority w:val="9"/>
    <w:rsid w:val="00C6173C"/>
    <w:rPr>
      <w:rFonts w:ascii="Calibri" w:eastAsiaTheme="majorEastAsia" w:hAnsi="Calibri" w:cstheme="majorBidi"/>
      <w:szCs w:val="24"/>
      <w:u w:val="single"/>
    </w:rPr>
  </w:style>
  <w:style w:type="paragraph" w:customStyle="1" w:styleId="Normal3">
    <w:name w:val="Normal 3"/>
    <w:basedOn w:val="Normal"/>
    <w:qFormat/>
    <w:rsid w:val="00057291"/>
    <w:pPr>
      <w:ind w:left="950"/>
    </w:pPr>
  </w:style>
  <w:style w:type="character" w:customStyle="1" w:styleId="Heading4Char">
    <w:name w:val="Heading 4 Char"/>
    <w:basedOn w:val="DefaultParagraphFont"/>
    <w:link w:val="Heading4"/>
    <w:uiPriority w:val="9"/>
    <w:rsid w:val="00C6173C"/>
    <w:rPr>
      <w:rFonts w:ascii="Calibri" w:eastAsiaTheme="majorEastAsia" w:hAnsi="Calibri" w:cstheme="majorBidi"/>
      <w:i/>
      <w:iCs/>
    </w:rPr>
  </w:style>
  <w:style w:type="paragraph" w:customStyle="1" w:styleId="Normal4">
    <w:name w:val="Normal 4"/>
    <w:basedOn w:val="Normal"/>
    <w:qFormat/>
    <w:rsid w:val="001631BA"/>
    <w:pPr>
      <w:ind w:left="1440"/>
    </w:pPr>
  </w:style>
  <w:style w:type="character" w:customStyle="1" w:styleId="Heading5Char">
    <w:name w:val="Heading 5 Char"/>
    <w:basedOn w:val="DefaultParagraphFont"/>
    <w:link w:val="Heading5"/>
    <w:uiPriority w:val="9"/>
    <w:rsid w:val="00C6173C"/>
    <w:rPr>
      <w:i/>
    </w:rPr>
  </w:style>
  <w:style w:type="paragraph" w:customStyle="1" w:styleId="Normal5">
    <w:name w:val="Normal 5"/>
    <w:basedOn w:val="Normal4"/>
    <w:qFormat/>
    <w:rsid w:val="00C6173C"/>
    <w:pPr>
      <w:ind w:left="1915"/>
    </w:pPr>
  </w:style>
  <w:style w:type="paragraph" w:customStyle="1" w:styleId="Bullet3">
    <w:name w:val="Bullet 3"/>
    <w:basedOn w:val="Normal3"/>
    <w:qFormat/>
    <w:rsid w:val="0018775C"/>
    <w:pPr>
      <w:numPr>
        <w:numId w:val="5"/>
      </w:numPr>
      <w:ind w:left="1425" w:hanging="475"/>
      <w:contextualSpacing/>
    </w:pPr>
  </w:style>
  <w:style w:type="paragraph" w:customStyle="1" w:styleId="Bullet1">
    <w:name w:val="Bullet 1"/>
    <w:basedOn w:val="Normal1"/>
    <w:qFormat/>
    <w:rsid w:val="00D16308"/>
    <w:pPr>
      <w:numPr>
        <w:numId w:val="6"/>
      </w:numPr>
      <w:tabs>
        <w:tab w:val="left" w:pos="475"/>
      </w:tabs>
      <w:ind w:left="475" w:hanging="475"/>
      <w:contextualSpacing/>
    </w:pPr>
  </w:style>
  <w:style w:type="paragraph" w:customStyle="1" w:styleId="Bullet2">
    <w:name w:val="Bullet 2"/>
    <w:basedOn w:val="Bullet1"/>
    <w:qFormat/>
    <w:rsid w:val="00D83FB4"/>
    <w:pPr>
      <w:tabs>
        <w:tab w:val="clear" w:pos="475"/>
        <w:tab w:val="left" w:pos="950"/>
      </w:tabs>
      <w:ind w:left="950"/>
    </w:pPr>
  </w:style>
  <w:style w:type="paragraph" w:styleId="TOC1">
    <w:name w:val="toc 1"/>
    <w:basedOn w:val="Normal"/>
    <w:next w:val="Normal"/>
    <w:autoRedefine/>
    <w:uiPriority w:val="39"/>
    <w:unhideWhenUsed/>
    <w:rsid w:val="00E448FA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448FA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E6767A"/>
    <w:pPr>
      <w:spacing w:after="0"/>
      <w:ind w:left="44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7AC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A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7A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74F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67BE"/>
    <w:pPr>
      <w:keepNext/>
      <w:spacing w:after="0"/>
    </w:pPr>
    <w:rPr>
      <w:b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6308"/>
  </w:style>
  <w:style w:type="paragraph" w:styleId="Footer">
    <w:name w:val="footer"/>
    <w:basedOn w:val="Normal"/>
    <w:link w:val="Foot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6308"/>
  </w:style>
  <w:style w:type="paragraph" w:styleId="BalloonText">
    <w:name w:val="Balloon Text"/>
    <w:basedOn w:val="Normal"/>
    <w:link w:val="BalloonTextChar"/>
    <w:uiPriority w:val="99"/>
    <w:semiHidden/>
    <w:unhideWhenUsed/>
    <w:rsid w:val="00CC4E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2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327F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C04E36"/>
  </w:style>
  <w:style w:type="table" w:styleId="ListTable3">
    <w:name w:val="List Table 3"/>
    <w:basedOn w:val="TableNormal"/>
    <w:uiPriority w:val="48"/>
    <w:rsid w:val="00AE3F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07274"/>
    <w:pPr>
      <w:spacing w:after="160" w:line="312" w:lineRule="auto"/>
      <w:ind w:left="720"/>
      <w:contextualSpacing/>
    </w:pPr>
    <w:rPr>
      <w:rFonts w:eastAsiaTheme="minorEastAsia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80727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1C3E"/>
    <w:rPr>
      <w:color w:val="954F72" w:themeColor="followedHyperlink"/>
      <w:u w:val="single"/>
    </w:rPr>
  </w:style>
  <w:style w:type="paragraph" w:customStyle="1" w:styleId="BodyA">
    <w:name w:val="Body A"/>
    <w:rsid w:val="00A66E97"/>
    <w:pPr>
      <w:pBdr>
        <w:top w:val="nil"/>
        <w:left w:val="nil"/>
        <w:bottom w:val="nil"/>
        <w:right w:val="nil"/>
        <w:between w:val="nil"/>
        <w:bar w:val="nil"/>
      </w:pBdr>
      <w:spacing w:after="200" w:line="252" w:lineRule="auto"/>
    </w:pPr>
    <w:rPr>
      <w:rFonts w:ascii="Calibri Light" w:eastAsia="Calibri Light" w:hAnsi="Calibri Light" w:cs="Calibri Light"/>
      <w:color w:val="000000"/>
      <w:u w:color="000000"/>
      <w:bdr w:val="nil"/>
    </w:rPr>
  </w:style>
  <w:style w:type="character" w:customStyle="1" w:styleId="None">
    <w:name w:val="None"/>
    <w:rsid w:val="00A66E97"/>
  </w:style>
  <w:style w:type="character" w:styleId="Mention">
    <w:name w:val="Mention"/>
    <w:basedOn w:val="DefaultParagraphFont"/>
    <w:uiPriority w:val="99"/>
    <w:semiHidden/>
    <w:unhideWhenUsed/>
    <w:rsid w:val="000E32A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5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6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48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61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4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0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798188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29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5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219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37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454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1450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018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2529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0826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17663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91815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87410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60933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9815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30648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048534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84051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5395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8259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Documents\Custom%20Office%20Templates\Structu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Adv12</b:Tag>
    <b:SourceType>InternetSite</b:SourceType>
    <b:Guid>{843807BC-3F3E-44AA-820E-DE6CADF2D625}</b:Guid>
    <b:Year>2012</b:Year>
    <b:URL>http://advancedanalyticallabs.com/</b:URL>
    <b:Author>
      <b:Author>
        <b:Corporate>Advanced Analytical Testing Laboratories</b:Corporate>
      </b:Author>
    </b:Author>
    <b:YearAccessed>2012</b:YearAccessed>
    <b:MonthAccessed>November</b:MonthAccessed>
    <b:DayAccessed>7</b:DayAccessed>
    <b:RefOrder>1</b:RefOrder>
  </b:Source>
</b:Sources>
</file>

<file path=customXml/itemProps1.xml><?xml version="1.0" encoding="utf-8"?>
<ds:datastoreItem xmlns:ds="http://schemas.openxmlformats.org/officeDocument/2006/customXml" ds:itemID="{464CC21D-D061-49DE-BEA7-6A166B92B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Structured.dotx</Template>
  <TotalTime>4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Hoffman</dc:creator>
  <cp:keywords/>
  <dc:description/>
  <cp:lastModifiedBy>Steve Hoffman</cp:lastModifiedBy>
  <cp:revision>3</cp:revision>
  <dcterms:created xsi:type="dcterms:W3CDTF">2017-02-06T00:00:00Z</dcterms:created>
  <dcterms:modified xsi:type="dcterms:W3CDTF">2017-02-06T00:03:00Z</dcterms:modified>
</cp:coreProperties>
</file>