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B6" w:rsidRDefault="007040B6" w:rsidP="00346B79">
      <w:pPr>
        <w:jc w:val="center"/>
        <w:rPr>
          <w:b/>
          <w:sz w:val="32"/>
          <w:szCs w:val="32"/>
        </w:rPr>
      </w:pPr>
      <w:r w:rsidRPr="007040B6">
        <w:rPr>
          <w:noProof/>
        </w:rPr>
        <w:drawing>
          <wp:inline distT="0" distB="0" distL="0" distR="0">
            <wp:extent cx="3206115" cy="105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r="9086" b="20623"/>
                    <a:stretch/>
                  </pic:blipFill>
                  <pic:spPr bwMode="auto">
                    <a:xfrm>
                      <a:off x="0" y="0"/>
                      <a:ext cx="3206338" cy="10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B6" w:rsidRDefault="007040B6" w:rsidP="00346B79">
      <w:pPr>
        <w:jc w:val="center"/>
        <w:rPr>
          <w:b/>
          <w:sz w:val="32"/>
          <w:szCs w:val="32"/>
        </w:rPr>
      </w:pPr>
    </w:p>
    <w:p w:rsidR="00346B79" w:rsidRDefault="007D5888" w:rsidP="00346B79">
      <w:pPr>
        <w:jc w:val="center"/>
      </w:pPr>
      <w:proofErr w:type="spellStart"/>
      <w:r>
        <w:rPr>
          <w:b/>
          <w:sz w:val="32"/>
          <w:szCs w:val="32"/>
        </w:rPr>
        <w:t>ShipIT</w:t>
      </w:r>
      <w:proofErr w:type="spellEnd"/>
      <w:r>
        <w:rPr>
          <w:b/>
          <w:sz w:val="32"/>
          <w:szCs w:val="32"/>
        </w:rPr>
        <w:t>, An Interoffice Shipping Application</w:t>
      </w:r>
      <w:r w:rsidR="00D14E7C" w:rsidRPr="00346B79">
        <w:rPr>
          <w:b/>
          <w:sz w:val="32"/>
          <w:szCs w:val="32"/>
        </w:rPr>
        <w:br/>
      </w:r>
      <w:r w:rsidR="00D14E7C" w:rsidRPr="00346B79">
        <w:t>CS</w:t>
      </w:r>
      <w:r w:rsidR="00A3791C">
        <w:t>633</w:t>
      </w:r>
      <w:r w:rsidR="00D14E7C" w:rsidRPr="00346B79">
        <w:t xml:space="preserve"> </w:t>
      </w:r>
      <w:r w:rsidR="00A3791C" w:rsidRPr="00A3791C">
        <w:t>Software Quality, Testing and Sec</w:t>
      </w:r>
      <w:r w:rsidR="00A3791C">
        <w:t>urity Management</w:t>
      </w:r>
      <w:r w:rsidR="00B26FE9">
        <w:br/>
      </w:r>
      <w:r w:rsidR="005C17C5">
        <w:rPr>
          <w:b/>
        </w:rPr>
        <w:t>Requirements</w:t>
      </w:r>
      <w:r w:rsidR="00B26FE9" w:rsidRPr="00B26FE9">
        <w:rPr>
          <w:b/>
        </w:rPr>
        <w:t xml:space="preserve">—Version </w:t>
      </w:r>
      <w:r w:rsidR="00B26FE9" w:rsidRPr="00282665">
        <w:rPr>
          <w:b/>
        </w:rPr>
        <w:t>1.0</w:t>
      </w:r>
      <w:r w:rsidR="00EE0F75">
        <w:br/>
      </w:r>
      <w:r w:rsidR="003320F0">
        <w:t xml:space="preserve">Term Project; </w:t>
      </w:r>
      <w:r w:rsidR="00EC3284">
        <w:t xml:space="preserve">Module </w:t>
      </w:r>
      <w:r w:rsidR="00807274">
        <w:t>2</w:t>
      </w:r>
      <w:r w:rsidR="00EE0F75">
        <w:t xml:space="preserve"> Deliverables</w:t>
      </w:r>
      <w:r w:rsidR="00D14E7C" w:rsidRPr="00346B79">
        <w:br/>
      </w:r>
      <w:r w:rsidR="00EE0F75" w:rsidRPr="00EE0F75">
        <w:rPr>
          <w:u w:val="single"/>
        </w:rPr>
        <w:t xml:space="preserve">Group </w:t>
      </w:r>
      <w:r w:rsidR="00EE0F75">
        <w:rPr>
          <w:u w:val="single"/>
        </w:rPr>
        <w:t>#</w:t>
      </w:r>
      <w:r w:rsidR="00EE0F75" w:rsidRPr="00EE0F75">
        <w:rPr>
          <w:u w:val="single"/>
        </w:rPr>
        <w:t>6</w:t>
      </w:r>
      <w:r w:rsidR="00EE0F75">
        <w:br/>
      </w:r>
      <w:r w:rsidR="00EE0F75" w:rsidRPr="00EE0F75">
        <w:t>Brian Calhoun</w:t>
      </w:r>
      <w:r w:rsidR="00EE0F75">
        <w:br/>
      </w:r>
      <w:r w:rsidR="00EE0F75" w:rsidRPr="00EE0F75">
        <w:t>Alicia Gallagher</w:t>
      </w:r>
      <w:r w:rsidR="00EE0F75">
        <w:br/>
      </w:r>
      <w:r w:rsidR="00EE0F75" w:rsidRPr="00EE0F75">
        <w:t>Steven Hoffman</w:t>
      </w:r>
      <w:r w:rsidR="00EE0F75">
        <w:br/>
      </w:r>
      <w:proofErr w:type="spellStart"/>
      <w:r w:rsidR="00EE0F75" w:rsidRPr="00EE0F75">
        <w:t>Eunjou</w:t>
      </w:r>
      <w:proofErr w:type="spellEnd"/>
      <w:r w:rsidR="00EE0F75" w:rsidRPr="00EE0F75">
        <w:t xml:space="preserve"> Kim</w:t>
      </w:r>
      <w:r w:rsidR="00EE0F75" w:rsidRPr="00346B79">
        <w:br/>
      </w:r>
      <w:r w:rsidR="00EE0F75" w:rsidRPr="00EE0F75">
        <w:t>Carolina Torres</w:t>
      </w:r>
      <w:r w:rsidR="00EE0F75">
        <w:br/>
      </w:r>
      <w:r w:rsidR="00EC3284">
        <w:t>January 24, 2017</w:t>
      </w:r>
    </w:p>
    <w:p w:rsidR="00C40F59" w:rsidRDefault="00C40F59" w:rsidP="00346B79">
      <w:pPr>
        <w:jc w:val="center"/>
      </w:pPr>
      <w:bookmarkStart w:id="0" w:name="_GoBack"/>
      <w:bookmarkEnd w:id="0"/>
      <w:r w:rsidRPr="00C40F59">
        <w:rPr>
          <w:noProof/>
        </w:rPr>
        <w:drawing>
          <wp:inline distT="0" distB="0" distL="0" distR="0">
            <wp:extent cx="2084832" cy="1627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B79" w:rsidRDefault="00346B79" w:rsidP="00346B79">
      <w:pPr>
        <w:pStyle w:val="Normal1"/>
      </w:pPr>
    </w:p>
    <w:p w:rsidR="00346B79" w:rsidRPr="00346B79" w:rsidRDefault="00346B79" w:rsidP="00346B79">
      <w:pPr>
        <w:pStyle w:val="Normal1"/>
        <w:sectPr w:rsidR="00346B79" w:rsidRPr="00346B79" w:rsidSect="00B7453A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</w:p>
    <w:p w:rsidR="00300CB1" w:rsidRDefault="00300CB1" w:rsidP="00300CB1">
      <w:pPr>
        <w:pStyle w:val="Heading1"/>
        <w:rPr>
          <w:i/>
          <w:iCs/>
          <w:sz w:val="28"/>
          <w:szCs w:val="28"/>
        </w:rPr>
      </w:pPr>
      <w:bookmarkStart w:id="1" w:name="_Toc473140559"/>
      <w:r>
        <w:rPr>
          <w:i/>
          <w:iCs/>
          <w:sz w:val="28"/>
          <w:szCs w:val="28"/>
        </w:rPr>
        <w:lastRenderedPageBreak/>
        <w:t>Requirements</w:t>
      </w:r>
      <w:bookmarkEnd w:id="1"/>
    </w:p>
    <w:p w:rsidR="00381C32" w:rsidRPr="00381C32" w:rsidRDefault="00381C32" w:rsidP="00381C32">
      <w:pPr>
        <w:pStyle w:val="Normal1"/>
      </w:pPr>
      <w:r>
        <w:t>Story Points scale based on Pivotal Tracker</w:t>
      </w:r>
    </w:p>
    <w:p w:rsidR="00300CB1" w:rsidRDefault="00300CB1" w:rsidP="00300CB1">
      <w:pPr>
        <w:pStyle w:val="Normal1"/>
      </w:pPr>
      <w:r>
        <w:t>1 – easy</w:t>
      </w:r>
    </w:p>
    <w:p w:rsidR="00300CB1" w:rsidRDefault="00300CB1" w:rsidP="00300CB1">
      <w:pPr>
        <w:pStyle w:val="Normal1"/>
      </w:pPr>
      <w:r>
        <w:t>2- med</w:t>
      </w:r>
    </w:p>
    <w:p w:rsidR="00300CB1" w:rsidRDefault="00300CB1" w:rsidP="00300CB1">
      <w:pPr>
        <w:pStyle w:val="Normal1"/>
      </w:pPr>
      <w:r>
        <w:t>4 – hard</w:t>
      </w:r>
    </w:p>
    <w:p w:rsidR="00300CB1" w:rsidRPr="00300CB1" w:rsidRDefault="00300CB1" w:rsidP="00300CB1">
      <w:pPr>
        <w:pStyle w:val="Normal1"/>
      </w:pPr>
      <w:r>
        <w:t>8 -huge</w:t>
      </w:r>
    </w:p>
    <w:p w:rsidR="00300CB1" w:rsidRDefault="00300CB1" w:rsidP="00300CB1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1163"/>
        <w:gridCol w:w="6363"/>
        <w:gridCol w:w="1055"/>
      </w:tblGrid>
      <w:tr w:rsidR="005D11CC" w:rsidTr="00A0785C">
        <w:trPr>
          <w:trHeight w:val="404"/>
          <w:tblHeader/>
        </w:trPr>
        <w:tc>
          <w:tcPr>
            <w:tcW w:w="769" w:type="dxa"/>
          </w:tcPr>
          <w:p w:rsidR="00300CB1" w:rsidRPr="005D11CC" w:rsidRDefault="005D11CC" w:rsidP="00300CB1">
            <w:pPr>
              <w:pStyle w:val="Normal1"/>
              <w:rPr>
                <w:b/>
              </w:rPr>
            </w:pPr>
            <w:r w:rsidRPr="005D11CC">
              <w:rPr>
                <w:b/>
              </w:rPr>
              <w:t>ID</w:t>
            </w:r>
          </w:p>
        </w:tc>
        <w:tc>
          <w:tcPr>
            <w:tcW w:w="1163" w:type="dxa"/>
          </w:tcPr>
          <w:p w:rsidR="00300CB1" w:rsidRPr="005D11CC" w:rsidRDefault="005D11CC" w:rsidP="00300CB1">
            <w:pPr>
              <w:pStyle w:val="Normal1"/>
              <w:rPr>
                <w:b/>
              </w:rPr>
            </w:pPr>
            <w:r w:rsidRPr="005D11CC">
              <w:rPr>
                <w:b/>
              </w:rPr>
              <w:t>Epic/Story</w:t>
            </w:r>
          </w:p>
        </w:tc>
        <w:tc>
          <w:tcPr>
            <w:tcW w:w="6363" w:type="dxa"/>
          </w:tcPr>
          <w:p w:rsidR="00300CB1" w:rsidRPr="005D11CC" w:rsidRDefault="005D11CC" w:rsidP="00300CB1">
            <w:pPr>
              <w:pStyle w:val="Normal1"/>
              <w:rPr>
                <w:b/>
              </w:rPr>
            </w:pPr>
            <w:r w:rsidRPr="005D11CC">
              <w:rPr>
                <w:b/>
              </w:rPr>
              <w:t>Description</w:t>
            </w:r>
          </w:p>
        </w:tc>
        <w:tc>
          <w:tcPr>
            <w:tcW w:w="1055" w:type="dxa"/>
          </w:tcPr>
          <w:p w:rsidR="00300CB1" w:rsidRPr="005D11CC" w:rsidRDefault="00300CB1" w:rsidP="00300CB1">
            <w:pPr>
              <w:pStyle w:val="Normal1"/>
              <w:rPr>
                <w:b/>
              </w:rPr>
            </w:pPr>
            <w:r w:rsidRPr="005D11CC">
              <w:rPr>
                <w:b/>
              </w:rPr>
              <w:t>Story Points</w:t>
            </w:r>
          </w:p>
        </w:tc>
      </w:tr>
      <w:tr w:rsidR="005D11CC" w:rsidTr="00B4650C">
        <w:tc>
          <w:tcPr>
            <w:tcW w:w="769" w:type="dxa"/>
            <w:shd w:val="clear" w:color="auto" w:fill="FBE4D5" w:themeFill="accent2" w:themeFillTint="33"/>
          </w:tcPr>
          <w:p w:rsidR="00300CB1" w:rsidRPr="005D09F0" w:rsidRDefault="005D11CC" w:rsidP="00300CB1">
            <w:pPr>
              <w:pStyle w:val="Normal1"/>
            </w:pPr>
            <w:r>
              <w:t>1</w:t>
            </w:r>
          </w:p>
        </w:tc>
        <w:tc>
          <w:tcPr>
            <w:tcW w:w="1163" w:type="dxa"/>
            <w:shd w:val="clear" w:color="auto" w:fill="FBE4D5" w:themeFill="accent2" w:themeFillTint="33"/>
          </w:tcPr>
          <w:p w:rsidR="00300CB1" w:rsidRPr="00381C32" w:rsidRDefault="00300CB1" w:rsidP="00300CB1">
            <w:pPr>
              <w:pStyle w:val="Normal1"/>
              <w:rPr>
                <w:b/>
              </w:rPr>
            </w:pPr>
            <w:r w:rsidRPr="00381C32">
              <w:rPr>
                <w:b/>
              </w:rPr>
              <w:t>Epic</w:t>
            </w:r>
          </w:p>
        </w:tc>
        <w:tc>
          <w:tcPr>
            <w:tcW w:w="6363" w:type="dxa"/>
            <w:shd w:val="clear" w:color="auto" w:fill="FBE4D5" w:themeFill="accent2" w:themeFillTint="33"/>
          </w:tcPr>
          <w:p w:rsidR="00300CB1" w:rsidRPr="00381C32" w:rsidRDefault="00300CB1" w:rsidP="00300CB1">
            <w:pPr>
              <w:pStyle w:val="Normal1"/>
              <w:rPr>
                <w:b/>
              </w:rPr>
            </w:pPr>
            <w:r w:rsidRPr="00381C32">
              <w:rPr>
                <w:b/>
              </w:rPr>
              <w:t>As a Shipper&amp;Receiver, I can</w:t>
            </w:r>
            <w:r w:rsidR="005D09F0" w:rsidRPr="00381C32">
              <w:rPr>
                <w:b/>
              </w:rPr>
              <w:t xml:space="preserve"> create a shipment of</w:t>
            </w:r>
            <w:r w:rsidRPr="00381C32">
              <w:rPr>
                <w:b/>
              </w:rPr>
              <w:t xml:space="preserve"> one or more packages for pickup using ShipIT, so that the interoffice courier is informed and completes my </w:t>
            </w:r>
            <w:r w:rsidR="00D01ACB">
              <w:rPr>
                <w:b/>
              </w:rPr>
              <w:t>shipment</w:t>
            </w:r>
            <w:r w:rsidRPr="00381C32">
              <w:rPr>
                <w:b/>
              </w:rPr>
              <w:t>.</w:t>
            </w:r>
          </w:p>
        </w:tc>
        <w:tc>
          <w:tcPr>
            <w:tcW w:w="1055" w:type="dxa"/>
            <w:shd w:val="clear" w:color="auto" w:fill="FBE4D5" w:themeFill="accent2" w:themeFillTint="33"/>
          </w:tcPr>
          <w:p w:rsidR="00300CB1" w:rsidRPr="005D09F0" w:rsidRDefault="00300CB1" w:rsidP="00300CB1">
            <w:pPr>
              <w:pStyle w:val="Normal1"/>
            </w:pPr>
          </w:p>
        </w:tc>
      </w:tr>
      <w:tr w:rsidR="005D11CC" w:rsidTr="00B4650C">
        <w:tc>
          <w:tcPr>
            <w:tcW w:w="769" w:type="dxa"/>
            <w:shd w:val="clear" w:color="auto" w:fill="FBE4D5" w:themeFill="accent2" w:themeFillTint="33"/>
          </w:tcPr>
          <w:p w:rsidR="00300CB1" w:rsidRPr="005D09F0" w:rsidRDefault="00300CB1" w:rsidP="00300CB1">
            <w:pPr>
              <w:pStyle w:val="Normal1"/>
            </w:pPr>
          </w:p>
        </w:tc>
        <w:tc>
          <w:tcPr>
            <w:tcW w:w="1163" w:type="dxa"/>
            <w:shd w:val="clear" w:color="auto" w:fill="FBE4D5" w:themeFill="accent2" w:themeFillTint="33"/>
          </w:tcPr>
          <w:p w:rsidR="00300CB1" w:rsidRPr="005D09F0" w:rsidRDefault="005D09F0" w:rsidP="00300CB1">
            <w:pPr>
              <w:pStyle w:val="Normal1"/>
            </w:pPr>
            <w:r w:rsidRPr="005D09F0">
              <w:t>Story</w:t>
            </w:r>
          </w:p>
        </w:tc>
        <w:tc>
          <w:tcPr>
            <w:tcW w:w="6363" w:type="dxa"/>
            <w:shd w:val="clear" w:color="auto" w:fill="FBE4D5" w:themeFill="accent2" w:themeFillTint="33"/>
          </w:tcPr>
          <w:p w:rsidR="00300CB1" w:rsidRPr="005D09F0" w:rsidRDefault="005D09F0" w:rsidP="00300CB1">
            <w:pPr>
              <w:pStyle w:val="Normal1"/>
            </w:pPr>
            <w:r w:rsidRPr="005D09F0">
              <w:t xml:space="preserve">As a Shipper&amp;Receiver, I can </w:t>
            </w:r>
            <w:r>
              <w:t>create shipment event that includes Date, Destination Name, Destination Department, Originator Name and Originator Department</w:t>
            </w:r>
            <w:r w:rsidRPr="005D09F0">
              <w:t xml:space="preserve">, so that the interoffice courier </w:t>
            </w:r>
            <w:r>
              <w:t xml:space="preserve">has the information necessary to complete the </w:t>
            </w:r>
            <w:r w:rsidR="00D01ACB">
              <w:t>shipment</w:t>
            </w:r>
            <w:r>
              <w:t>.</w:t>
            </w:r>
          </w:p>
        </w:tc>
        <w:tc>
          <w:tcPr>
            <w:tcW w:w="1055" w:type="dxa"/>
            <w:shd w:val="clear" w:color="auto" w:fill="FBE4D5" w:themeFill="accent2" w:themeFillTint="33"/>
          </w:tcPr>
          <w:p w:rsidR="00300CB1" w:rsidRPr="005D09F0" w:rsidRDefault="00300CB1" w:rsidP="00300CB1">
            <w:pPr>
              <w:pStyle w:val="Normal1"/>
            </w:pPr>
          </w:p>
        </w:tc>
      </w:tr>
      <w:tr w:rsidR="005D11CC" w:rsidTr="00B4650C">
        <w:tc>
          <w:tcPr>
            <w:tcW w:w="769" w:type="dxa"/>
            <w:shd w:val="clear" w:color="auto" w:fill="FBE4D5" w:themeFill="accent2" w:themeFillTint="33"/>
          </w:tcPr>
          <w:p w:rsidR="00300CB1" w:rsidRPr="005D09F0" w:rsidRDefault="00300CB1" w:rsidP="00300CB1">
            <w:pPr>
              <w:pStyle w:val="Normal1"/>
            </w:pPr>
          </w:p>
        </w:tc>
        <w:tc>
          <w:tcPr>
            <w:tcW w:w="1163" w:type="dxa"/>
            <w:shd w:val="clear" w:color="auto" w:fill="FBE4D5" w:themeFill="accent2" w:themeFillTint="33"/>
          </w:tcPr>
          <w:p w:rsidR="00300CB1" w:rsidRPr="005D09F0" w:rsidRDefault="005D09F0" w:rsidP="00300CB1">
            <w:pPr>
              <w:pStyle w:val="Normal1"/>
            </w:pPr>
            <w:r w:rsidRPr="005D09F0">
              <w:t>Story</w:t>
            </w:r>
          </w:p>
        </w:tc>
        <w:tc>
          <w:tcPr>
            <w:tcW w:w="6363" w:type="dxa"/>
            <w:shd w:val="clear" w:color="auto" w:fill="FBE4D5" w:themeFill="accent2" w:themeFillTint="33"/>
          </w:tcPr>
          <w:p w:rsidR="00300CB1" w:rsidRPr="005D09F0" w:rsidRDefault="005D09F0" w:rsidP="00300CB1">
            <w:pPr>
              <w:pStyle w:val="Normal1"/>
            </w:pPr>
            <w:r w:rsidRPr="005D09F0">
              <w:t xml:space="preserve">As a Shipper&amp;Receiver, I can </w:t>
            </w:r>
            <w:r>
              <w:t>edit/cancel a shipment event</w:t>
            </w:r>
            <w:r w:rsidRPr="005D09F0">
              <w:t>, so that</w:t>
            </w:r>
            <w:r>
              <w:t xml:space="preserve"> corrections can be completed for</w:t>
            </w:r>
            <w:r w:rsidRPr="005D09F0">
              <w:t xml:space="preserve"> the interoffice courier </w:t>
            </w:r>
            <w:r>
              <w:t xml:space="preserve">to have the most accurate information necessary to complete the </w:t>
            </w:r>
            <w:r w:rsidR="00D01ACB">
              <w:t>shipment</w:t>
            </w:r>
            <w:r>
              <w:t>.</w:t>
            </w:r>
          </w:p>
        </w:tc>
        <w:tc>
          <w:tcPr>
            <w:tcW w:w="1055" w:type="dxa"/>
            <w:shd w:val="clear" w:color="auto" w:fill="FBE4D5" w:themeFill="accent2" w:themeFillTint="33"/>
          </w:tcPr>
          <w:p w:rsidR="00300CB1" w:rsidRPr="005D09F0" w:rsidRDefault="00300CB1" w:rsidP="00300CB1">
            <w:pPr>
              <w:pStyle w:val="Normal1"/>
            </w:pPr>
          </w:p>
        </w:tc>
      </w:tr>
      <w:tr w:rsidR="005D11CC" w:rsidTr="00B4650C">
        <w:tc>
          <w:tcPr>
            <w:tcW w:w="769" w:type="dxa"/>
            <w:shd w:val="clear" w:color="auto" w:fill="DEEAF6" w:themeFill="accent1" w:themeFillTint="33"/>
          </w:tcPr>
          <w:p w:rsidR="00300CB1" w:rsidRDefault="005D11CC" w:rsidP="00300CB1">
            <w:pPr>
              <w:pStyle w:val="Normal1"/>
            </w:pPr>
            <w:r>
              <w:t>2</w:t>
            </w:r>
          </w:p>
        </w:tc>
        <w:tc>
          <w:tcPr>
            <w:tcW w:w="1163" w:type="dxa"/>
            <w:shd w:val="clear" w:color="auto" w:fill="DEEAF6" w:themeFill="accent1" w:themeFillTint="33"/>
          </w:tcPr>
          <w:p w:rsidR="00300CB1" w:rsidRPr="00C4409A" w:rsidRDefault="00C4409A" w:rsidP="00300CB1">
            <w:pPr>
              <w:pStyle w:val="Normal1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6363" w:type="dxa"/>
            <w:shd w:val="clear" w:color="auto" w:fill="DEEAF6" w:themeFill="accent1" w:themeFillTint="33"/>
          </w:tcPr>
          <w:p w:rsidR="00300CB1" w:rsidRPr="00C4409A" w:rsidRDefault="005D09F0" w:rsidP="00300CB1">
            <w:pPr>
              <w:pStyle w:val="Normal1"/>
              <w:rPr>
                <w:b/>
              </w:rPr>
            </w:pPr>
            <w:r w:rsidRPr="00C4409A">
              <w:rPr>
                <w:b/>
              </w:rPr>
              <w:t xml:space="preserve">As a Shipper&amp;Receiver, I can </w:t>
            </w:r>
            <w:r w:rsidR="00381C32" w:rsidRPr="00C4409A">
              <w:rPr>
                <w:b/>
              </w:rPr>
              <w:t xml:space="preserve">track </w:t>
            </w:r>
            <w:r w:rsidRPr="00C4409A">
              <w:rPr>
                <w:b/>
              </w:rPr>
              <w:t>a shipment of one or more packag</w:t>
            </w:r>
            <w:r w:rsidR="00381C32" w:rsidRPr="00C4409A">
              <w:rPr>
                <w:b/>
              </w:rPr>
              <w:t xml:space="preserve">es, </w:t>
            </w:r>
            <w:r w:rsidRPr="00C4409A">
              <w:rPr>
                <w:b/>
              </w:rPr>
              <w:t xml:space="preserve">so that </w:t>
            </w:r>
            <w:r w:rsidR="00381C32" w:rsidRPr="00C4409A">
              <w:rPr>
                <w:b/>
              </w:rPr>
              <w:t xml:space="preserve">I have information of the status of </w:t>
            </w:r>
            <w:r w:rsidRPr="00C4409A">
              <w:rPr>
                <w:b/>
              </w:rPr>
              <w:t xml:space="preserve">my </w:t>
            </w:r>
            <w:r w:rsidR="00D01ACB">
              <w:rPr>
                <w:b/>
              </w:rPr>
              <w:t>shipment</w:t>
            </w:r>
            <w:r w:rsidRPr="00C4409A">
              <w:rPr>
                <w:b/>
              </w:rPr>
              <w:t>.</w:t>
            </w:r>
          </w:p>
        </w:tc>
        <w:tc>
          <w:tcPr>
            <w:tcW w:w="1055" w:type="dxa"/>
            <w:shd w:val="clear" w:color="auto" w:fill="DEEAF6" w:themeFill="accent1" w:themeFillTint="33"/>
          </w:tcPr>
          <w:p w:rsidR="00300CB1" w:rsidRDefault="00300CB1" w:rsidP="00300CB1">
            <w:pPr>
              <w:pStyle w:val="Normal1"/>
            </w:pPr>
          </w:p>
        </w:tc>
      </w:tr>
      <w:tr w:rsidR="005D11CC" w:rsidTr="00B4650C">
        <w:tc>
          <w:tcPr>
            <w:tcW w:w="769" w:type="dxa"/>
            <w:shd w:val="clear" w:color="auto" w:fill="DEEAF6" w:themeFill="accent1" w:themeFillTint="33"/>
          </w:tcPr>
          <w:p w:rsidR="005D09F0" w:rsidRDefault="005D09F0" w:rsidP="00300CB1">
            <w:pPr>
              <w:pStyle w:val="Normal1"/>
            </w:pPr>
          </w:p>
        </w:tc>
        <w:tc>
          <w:tcPr>
            <w:tcW w:w="1163" w:type="dxa"/>
            <w:shd w:val="clear" w:color="auto" w:fill="DEEAF6" w:themeFill="accent1" w:themeFillTint="33"/>
          </w:tcPr>
          <w:p w:rsidR="005D09F0" w:rsidRPr="00C4409A" w:rsidRDefault="00C4409A" w:rsidP="00300CB1">
            <w:pPr>
              <w:pStyle w:val="Normal1"/>
            </w:pPr>
            <w:r w:rsidRPr="00C4409A">
              <w:t>Story</w:t>
            </w:r>
          </w:p>
        </w:tc>
        <w:tc>
          <w:tcPr>
            <w:tcW w:w="6363" w:type="dxa"/>
            <w:shd w:val="clear" w:color="auto" w:fill="DEEAF6" w:themeFill="accent1" w:themeFillTint="33"/>
          </w:tcPr>
          <w:p w:rsidR="005D09F0" w:rsidRPr="00C4409A" w:rsidRDefault="00C4409A" w:rsidP="00300CB1">
            <w:pPr>
              <w:pStyle w:val="Normal1"/>
            </w:pPr>
            <w:r w:rsidRPr="00C4409A">
              <w:t xml:space="preserve">As a Shipper&amp;Receiver, I can see a list of items in transit that includes tracking #, status, Date shipment was created, Date Delivered, </w:t>
            </w:r>
            <w:r w:rsidR="002A7C49">
              <w:t>Destination Name, Destination Department, Originator Name and Originator Department</w:t>
            </w:r>
            <w:r w:rsidR="002A7C49" w:rsidRPr="00C4409A">
              <w:t xml:space="preserve"> </w:t>
            </w:r>
            <w:r w:rsidRPr="00C4409A">
              <w:t xml:space="preserve">so that I have in one place all the information of the status of my </w:t>
            </w:r>
            <w:r w:rsidR="00D01ACB">
              <w:t>shipment</w:t>
            </w:r>
            <w:r w:rsidRPr="00C4409A">
              <w:t>.</w:t>
            </w:r>
          </w:p>
        </w:tc>
        <w:tc>
          <w:tcPr>
            <w:tcW w:w="1055" w:type="dxa"/>
            <w:shd w:val="clear" w:color="auto" w:fill="DEEAF6" w:themeFill="accent1" w:themeFillTint="33"/>
          </w:tcPr>
          <w:p w:rsidR="005D09F0" w:rsidRDefault="005D09F0" w:rsidP="00300CB1">
            <w:pPr>
              <w:pStyle w:val="Normal1"/>
            </w:pPr>
          </w:p>
        </w:tc>
      </w:tr>
      <w:tr w:rsidR="00B4650C" w:rsidTr="00C61CBC">
        <w:tc>
          <w:tcPr>
            <w:tcW w:w="769" w:type="dxa"/>
            <w:shd w:val="clear" w:color="auto" w:fill="E2EFD9" w:themeFill="accent6" w:themeFillTint="33"/>
          </w:tcPr>
          <w:p w:rsidR="00B4650C" w:rsidRDefault="00B4650C" w:rsidP="00B4650C">
            <w:pPr>
              <w:pStyle w:val="Normal1"/>
            </w:pPr>
            <w:r>
              <w:t>3</w:t>
            </w:r>
          </w:p>
        </w:tc>
        <w:tc>
          <w:tcPr>
            <w:tcW w:w="1163" w:type="dxa"/>
            <w:shd w:val="clear" w:color="auto" w:fill="E2EFD9" w:themeFill="accent6" w:themeFillTint="33"/>
          </w:tcPr>
          <w:p w:rsidR="00B4650C" w:rsidRPr="00C4409A" w:rsidRDefault="00B4650C" w:rsidP="00B4650C">
            <w:pPr>
              <w:pStyle w:val="Normal1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6363" w:type="dxa"/>
            <w:shd w:val="clear" w:color="auto" w:fill="E2EFD9" w:themeFill="accent6" w:themeFillTint="33"/>
          </w:tcPr>
          <w:p w:rsidR="00B4650C" w:rsidRPr="00C4409A" w:rsidRDefault="00B4650C" w:rsidP="00B4650C">
            <w:pPr>
              <w:pStyle w:val="Normal1"/>
              <w:rPr>
                <w:b/>
              </w:rPr>
            </w:pPr>
            <w:r w:rsidRPr="00C4409A">
              <w:rPr>
                <w:b/>
              </w:rPr>
              <w:t xml:space="preserve">As a Shipper&amp;Receiver, I can </w:t>
            </w:r>
            <w:r>
              <w:rPr>
                <w:b/>
              </w:rPr>
              <w:t xml:space="preserve">confirm a </w:t>
            </w:r>
            <w:r w:rsidRPr="00C4409A">
              <w:rPr>
                <w:b/>
              </w:rPr>
              <w:t xml:space="preserve">shipment of one or more packages, so that </w:t>
            </w:r>
            <w:r>
              <w:rPr>
                <w:b/>
              </w:rPr>
              <w:t xml:space="preserve">the shipper has confirmation that the </w:t>
            </w:r>
            <w:r w:rsidR="00F40ED0">
              <w:rPr>
                <w:b/>
              </w:rPr>
              <w:t>shipment was completed</w:t>
            </w:r>
            <w:r>
              <w:rPr>
                <w:b/>
              </w:rPr>
              <w:t xml:space="preserve"> successfully</w:t>
            </w:r>
            <w:r w:rsidRPr="00C4409A">
              <w:rPr>
                <w:b/>
              </w:rPr>
              <w:t>.</w:t>
            </w:r>
          </w:p>
        </w:tc>
        <w:tc>
          <w:tcPr>
            <w:tcW w:w="1055" w:type="dxa"/>
            <w:shd w:val="clear" w:color="auto" w:fill="E2EFD9" w:themeFill="accent6" w:themeFillTint="33"/>
          </w:tcPr>
          <w:p w:rsidR="00B4650C" w:rsidRDefault="00B4650C" w:rsidP="00B4650C">
            <w:pPr>
              <w:pStyle w:val="Normal1"/>
            </w:pPr>
          </w:p>
        </w:tc>
      </w:tr>
      <w:tr w:rsidR="00B4650C" w:rsidTr="00C61CBC">
        <w:tc>
          <w:tcPr>
            <w:tcW w:w="769" w:type="dxa"/>
            <w:shd w:val="clear" w:color="auto" w:fill="E2EFD9" w:themeFill="accent6" w:themeFillTint="33"/>
          </w:tcPr>
          <w:p w:rsidR="00B4650C" w:rsidRDefault="00B4650C" w:rsidP="00B4650C">
            <w:pPr>
              <w:pStyle w:val="Normal1"/>
            </w:pPr>
          </w:p>
        </w:tc>
        <w:tc>
          <w:tcPr>
            <w:tcW w:w="1163" w:type="dxa"/>
            <w:shd w:val="clear" w:color="auto" w:fill="E2EFD9" w:themeFill="accent6" w:themeFillTint="33"/>
          </w:tcPr>
          <w:p w:rsidR="00B4650C" w:rsidRPr="00FF6ABA" w:rsidRDefault="00B4650C" w:rsidP="00B4650C">
            <w:pPr>
              <w:pStyle w:val="Normal1"/>
            </w:pPr>
            <w:r w:rsidRPr="00FF6ABA">
              <w:t>Story</w:t>
            </w:r>
          </w:p>
        </w:tc>
        <w:tc>
          <w:tcPr>
            <w:tcW w:w="6363" w:type="dxa"/>
            <w:shd w:val="clear" w:color="auto" w:fill="E2EFD9" w:themeFill="accent6" w:themeFillTint="33"/>
          </w:tcPr>
          <w:p w:rsidR="00B4650C" w:rsidRPr="00FF6ABA" w:rsidRDefault="00B4650C" w:rsidP="00B4650C">
            <w:pPr>
              <w:pStyle w:val="Normal1"/>
            </w:pPr>
            <w:r w:rsidRPr="00FF6ABA">
              <w:t xml:space="preserve">As a Shipper&amp;Receiver, I can </w:t>
            </w:r>
            <w:r w:rsidR="00FF6ABA">
              <w:t>select a confirmation button corresponding to a tracking number or more</w:t>
            </w:r>
            <w:r w:rsidRPr="00FF6ABA">
              <w:t xml:space="preserve">, so that </w:t>
            </w:r>
            <w:r w:rsidR="00FF6ABA">
              <w:t xml:space="preserve">I can select which items have confirmation of been received. </w:t>
            </w:r>
          </w:p>
        </w:tc>
        <w:tc>
          <w:tcPr>
            <w:tcW w:w="1055" w:type="dxa"/>
            <w:shd w:val="clear" w:color="auto" w:fill="E2EFD9" w:themeFill="accent6" w:themeFillTint="33"/>
          </w:tcPr>
          <w:p w:rsidR="00B4650C" w:rsidRDefault="00B4650C" w:rsidP="00B4650C">
            <w:pPr>
              <w:pStyle w:val="Normal1"/>
            </w:pPr>
          </w:p>
        </w:tc>
      </w:tr>
      <w:tr w:rsidR="00FF6ABA" w:rsidTr="00C61CBC">
        <w:tc>
          <w:tcPr>
            <w:tcW w:w="769" w:type="dxa"/>
            <w:shd w:val="clear" w:color="auto" w:fill="E2EFD9" w:themeFill="accent6" w:themeFillTint="33"/>
          </w:tcPr>
          <w:p w:rsidR="00FF6ABA" w:rsidRDefault="00FF6ABA" w:rsidP="00B4650C">
            <w:pPr>
              <w:pStyle w:val="Normal1"/>
            </w:pPr>
          </w:p>
        </w:tc>
        <w:tc>
          <w:tcPr>
            <w:tcW w:w="1163" w:type="dxa"/>
            <w:shd w:val="clear" w:color="auto" w:fill="E2EFD9" w:themeFill="accent6" w:themeFillTint="33"/>
          </w:tcPr>
          <w:p w:rsidR="00FF6ABA" w:rsidRPr="00FF6ABA" w:rsidRDefault="00FF6ABA" w:rsidP="00B4650C">
            <w:pPr>
              <w:pStyle w:val="Normal1"/>
            </w:pPr>
            <w:r>
              <w:t>Story</w:t>
            </w:r>
          </w:p>
        </w:tc>
        <w:tc>
          <w:tcPr>
            <w:tcW w:w="6363" w:type="dxa"/>
            <w:shd w:val="clear" w:color="auto" w:fill="E2EFD9" w:themeFill="accent6" w:themeFillTint="33"/>
          </w:tcPr>
          <w:p w:rsidR="00FF6ABA" w:rsidRPr="00FF6ABA" w:rsidRDefault="00FF6ABA" w:rsidP="00B4650C">
            <w:pPr>
              <w:pStyle w:val="Normal1"/>
            </w:pPr>
            <w:r w:rsidRPr="00FF6ABA">
              <w:t xml:space="preserve">As a Shipper&amp;Receiver, I can </w:t>
            </w:r>
            <w:r>
              <w:t>print confirmation that an item has be</w:t>
            </w:r>
            <w:r w:rsidR="00137413">
              <w:t>e</w:t>
            </w:r>
            <w:r>
              <w:t>n received</w:t>
            </w:r>
            <w:r w:rsidRPr="00FF6ABA">
              <w:t xml:space="preserve">, so that </w:t>
            </w:r>
            <w:r>
              <w:t>I can have a physical receipt for record keeping or in case a proof is required.</w:t>
            </w:r>
          </w:p>
        </w:tc>
        <w:tc>
          <w:tcPr>
            <w:tcW w:w="1055" w:type="dxa"/>
            <w:shd w:val="clear" w:color="auto" w:fill="E2EFD9" w:themeFill="accent6" w:themeFillTint="33"/>
          </w:tcPr>
          <w:p w:rsidR="00FF6ABA" w:rsidRDefault="00FF6ABA" w:rsidP="00B4650C">
            <w:pPr>
              <w:pStyle w:val="Normal1"/>
            </w:pPr>
          </w:p>
        </w:tc>
      </w:tr>
      <w:tr w:rsidR="003D17FB" w:rsidTr="003D17FB">
        <w:tc>
          <w:tcPr>
            <w:tcW w:w="769" w:type="dxa"/>
            <w:shd w:val="clear" w:color="auto" w:fill="FFF2CC" w:themeFill="accent4" w:themeFillTint="33"/>
          </w:tcPr>
          <w:p w:rsidR="003D17FB" w:rsidRDefault="003D17FB" w:rsidP="003D17FB">
            <w:pPr>
              <w:pStyle w:val="Normal1"/>
            </w:pPr>
            <w:r>
              <w:t>4</w:t>
            </w:r>
          </w:p>
        </w:tc>
        <w:tc>
          <w:tcPr>
            <w:tcW w:w="1163" w:type="dxa"/>
            <w:shd w:val="clear" w:color="auto" w:fill="FFF2CC" w:themeFill="accent4" w:themeFillTint="33"/>
          </w:tcPr>
          <w:p w:rsidR="003D17FB" w:rsidRPr="00C4409A" w:rsidRDefault="003D17FB" w:rsidP="003D17FB">
            <w:pPr>
              <w:pStyle w:val="Normal1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6363" w:type="dxa"/>
            <w:shd w:val="clear" w:color="auto" w:fill="FFF2CC" w:themeFill="accent4" w:themeFillTint="33"/>
          </w:tcPr>
          <w:p w:rsidR="003D17FB" w:rsidRPr="00C4409A" w:rsidRDefault="003D17FB" w:rsidP="003D17FB">
            <w:pPr>
              <w:pStyle w:val="Normal1"/>
              <w:rPr>
                <w:b/>
              </w:rPr>
            </w:pPr>
            <w:r w:rsidRPr="00C4409A">
              <w:rPr>
                <w:b/>
              </w:rPr>
              <w:t xml:space="preserve">As a Receiver, I can track a shipment of one or more packages, so that I have information of the status of my </w:t>
            </w:r>
            <w:r w:rsidR="00D01ACB">
              <w:rPr>
                <w:b/>
              </w:rPr>
              <w:t>shipments</w:t>
            </w:r>
            <w:r w:rsidRPr="00C4409A">
              <w:rPr>
                <w:b/>
              </w:rPr>
              <w:t>.</w:t>
            </w:r>
          </w:p>
        </w:tc>
        <w:tc>
          <w:tcPr>
            <w:tcW w:w="1055" w:type="dxa"/>
            <w:shd w:val="clear" w:color="auto" w:fill="FFF2CC" w:themeFill="accent4" w:themeFillTint="33"/>
          </w:tcPr>
          <w:p w:rsidR="003D17FB" w:rsidRDefault="003D17FB" w:rsidP="003D17FB">
            <w:pPr>
              <w:pStyle w:val="Normal1"/>
            </w:pPr>
          </w:p>
        </w:tc>
      </w:tr>
      <w:tr w:rsidR="003D17FB" w:rsidTr="003D17FB">
        <w:tc>
          <w:tcPr>
            <w:tcW w:w="769" w:type="dxa"/>
            <w:shd w:val="clear" w:color="auto" w:fill="FFF2CC" w:themeFill="accent4" w:themeFillTint="33"/>
          </w:tcPr>
          <w:p w:rsidR="003D17FB" w:rsidRDefault="003D17FB" w:rsidP="003D17FB">
            <w:pPr>
              <w:pStyle w:val="Normal1"/>
            </w:pPr>
          </w:p>
        </w:tc>
        <w:tc>
          <w:tcPr>
            <w:tcW w:w="1163" w:type="dxa"/>
            <w:shd w:val="clear" w:color="auto" w:fill="FFF2CC" w:themeFill="accent4" w:themeFillTint="33"/>
          </w:tcPr>
          <w:p w:rsidR="003D17FB" w:rsidRDefault="002A7C49" w:rsidP="003D17FB">
            <w:pPr>
              <w:pStyle w:val="Normal1"/>
            </w:pPr>
            <w:r>
              <w:t>Story</w:t>
            </w:r>
          </w:p>
        </w:tc>
        <w:tc>
          <w:tcPr>
            <w:tcW w:w="6363" w:type="dxa"/>
            <w:shd w:val="clear" w:color="auto" w:fill="FFF2CC" w:themeFill="accent4" w:themeFillTint="33"/>
          </w:tcPr>
          <w:p w:rsidR="003D17FB" w:rsidRPr="00C4409A" w:rsidRDefault="003D17FB" w:rsidP="003D17FB">
            <w:pPr>
              <w:pStyle w:val="Normal1"/>
            </w:pPr>
            <w:r w:rsidRPr="00C4409A">
              <w:t>As a Receiver, I can see a list of items in transit that includes tracking #, status, Date shipment was created, Date Delivered,</w:t>
            </w:r>
            <w:r w:rsidR="002A7C49">
              <w:t xml:space="preserve"> Destination Name, Destination Department, Originator Name and Originator Department</w:t>
            </w:r>
            <w:r w:rsidRPr="00C4409A">
              <w:t xml:space="preserve"> so that I have in one place all the information of the status of my </w:t>
            </w:r>
            <w:r w:rsidR="00D01ACB">
              <w:t>shipment</w:t>
            </w:r>
            <w:r w:rsidRPr="00C4409A">
              <w:t>.</w:t>
            </w:r>
          </w:p>
        </w:tc>
        <w:tc>
          <w:tcPr>
            <w:tcW w:w="1055" w:type="dxa"/>
            <w:shd w:val="clear" w:color="auto" w:fill="FFF2CC" w:themeFill="accent4" w:themeFillTint="33"/>
          </w:tcPr>
          <w:p w:rsidR="003D17FB" w:rsidRDefault="003D17FB" w:rsidP="003D17FB">
            <w:pPr>
              <w:pStyle w:val="Normal1"/>
            </w:pPr>
          </w:p>
        </w:tc>
      </w:tr>
      <w:tr w:rsidR="003D17FB" w:rsidTr="00137413">
        <w:tc>
          <w:tcPr>
            <w:tcW w:w="769" w:type="dxa"/>
            <w:shd w:val="clear" w:color="auto" w:fill="D9D9D9" w:themeFill="background1" w:themeFillShade="D9"/>
          </w:tcPr>
          <w:p w:rsidR="003D17FB" w:rsidRDefault="00137413" w:rsidP="003D17FB">
            <w:pPr>
              <w:pStyle w:val="Normal1"/>
            </w:pPr>
            <w:r>
              <w:t>5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:rsidR="003D17FB" w:rsidRDefault="00137413" w:rsidP="003D17FB">
            <w:pPr>
              <w:pStyle w:val="Normal1"/>
            </w:pPr>
            <w:r>
              <w:t>Epic</w:t>
            </w:r>
          </w:p>
        </w:tc>
        <w:tc>
          <w:tcPr>
            <w:tcW w:w="6363" w:type="dxa"/>
            <w:shd w:val="clear" w:color="auto" w:fill="D9D9D9" w:themeFill="background1" w:themeFillShade="D9"/>
          </w:tcPr>
          <w:p w:rsidR="003D17FB" w:rsidRPr="00C4409A" w:rsidRDefault="003D17FB" w:rsidP="003D17FB">
            <w:pPr>
              <w:pStyle w:val="Normal1"/>
              <w:rPr>
                <w:b/>
              </w:rPr>
            </w:pPr>
            <w:r w:rsidRPr="00C4409A">
              <w:rPr>
                <w:b/>
              </w:rPr>
              <w:t xml:space="preserve">As a Receiver, I can </w:t>
            </w:r>
            <w:r>
              <w:rPr>
                <w:b/>
              </w:rPr>
              <w:t xml:space="preserve">confirm a </w:t>
            </w:r>
            <w:r w:rsidRPr="00C4409A">
              <w:rPr>
                <w:b/>
              </w:rPr>
              <w:t xml:space="preserve">shipment of one or more packages, so that </w:t>
            </w:r>
            <w:r>
              <w:rPr>
                <w:b/>
              </w:rPr>
              <w:t xml:space="preserve">the shipper has confirmation that the </w:t>
            </w:r>
            <w:r w:rsidR="00F40ED0">
              <w:rPr>
                <w:b/>
              </w:rPr>
              <w:t>shipment</w:t>
            </w:r>
            <w:r>
              <w:rPr>
                <w:b/>
              </w:rPr>
              <w:t xml:space="preserve"> was delivered successfully</w:t>
            </w:r>
            <w:r w:rsidRPr="00C4409A">
              <w:rPr>
                <w:b/>
              </w:rPr>
              <w:t>.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3D17FB" w:rsidRDefault="003D17FB" w:rsidP="003D17FB">
            <w:pPr>
              <w:pStyle w:val="Normal1"/>
            </w:pPr>
          </w:p>
        </w:tc>
      </w:tr>
      <w:tr w:rsidR="003D17FB" w:rsidTr="00137413">
        <w:tc>
          <w:tcPr>
            <w:tcW w:w="769" w:type="dxa"/>
            <w:shd w:val="clear" w:color="auto" w:fill="D9D9D9" w:themeFill="background1" w:themeFillShade="D9"/>
          </w:tcPr>
          <w:p w:rsidR="003D17FB" w:rsidRDefault="003D17FB" w:rsidP="003D17FB">
            <w:pPr>
              <w:pStyle w:val="Normal1"/>
            </w:pPr>
          </w:p>
        </w:tc>
        <w:tc>
          <w:tcPr>
            <w:tcW w:w="1163" w:type="dxa"/>
            <w:shd w:val="clear" w:color="auto" w:fill="D9D9D9" w:themeFill="background1" w:themeFillShade="D9"/>
          </w:tcPr>
          <w:p w:rsidR="003D17FB" w:rsidRDefault="002A7C49" w:rsidP="003D17FB">
            <w:pPr>
              <w:pStyle w:val="Normal1"/>
            </w:pPr>
            <w:r>
              <w:t>Story</w:t>
            </w:r>
          </w:p>
        </w:tc>
        <w:tc>
          <w:tcPr>
            <w:tcW w:w="6363" w:type="dxa"/>
            <w:shd w:val="clear" w:color="auto" w:fill="D9D9D9" w:themeFill="background1" w:themeFillShade="D9"/>
          </w:tcPr>
          <w:p w:rsidR="003D17FB" w:rsidRPr="00FF6ABA" w:rsidRDefault="003D17FB" w:rsidP="003D17FB">
            <w:pPr>
              <w:pStyle w:val="Normal1"/>
            </w:pPr>
            <w:r w:rsidRPr="00FF6ABA">
              <w:t xml:space="preserve">As a Receiver, I can </w:t>
            </w:r>
            <w:r w:rsidR="002D0ADD">
              <w:t xml:space="preserve">mark one or more </w:t>
            </w:r>
            <w:r>
              <w:t>tracking number</w:t>
            </w:r>
            <w:r w:rsidR="002D0ADD">
              <w:t>s</w:t>
            </w:r>
            <w:r>
              <w:t xml:space="preserve"> </w:t>
            </w:r>
            <w:r w:rsidR="002D0ADD">
              <w:t>as confirmed</w:t>
            </w:r>
            <w:r w:rsidRPr="00FF6ABA">
              <w:t xml:space="preserve">, so that </w:t>
            </w:r>
            <w:r>
              <w:t xml:space="preserve">I can select which items have confirmation of been received. 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3D17FB" w:rsidRDefault="003D17FB" w:rsidP="003D17FB">
            <w:pPr>
              <w:pStyle w:val="Normal1"/>
            </w:pPr>
          </w:p>
        </w:tc>
      </w:tr>
      <w:tr w:rsidR="003D17FB" w:rsidTr="00137413">
        <w:tc>
          <w:tcPr>
            <w:tcW w:w="769" w:type="dxa"/>
            <w:shd w:val="clear" w:color="auto" w:fill="D9D9D9" w:themeFill="background1" w:themeFillShade="D9"/>
          </w:tcPr>
          <w:p w:rsidR="003D17FB" w:rsidRDefault="003D17FB" w:rsidP="003D17FB">
            <w:pPr>
              <w:pStyle w:val="Normal1"/>
            </w:pPr>
          </w:p>
        </w:tc>
        <w:tc>
          <w:tcPr>
            <w:tcW w:w="1163" w:type="dxa"/>
            <w:shd w:val="clear" w:color="auto" w:fill="D9D9D9" w:themeFill="background1" w:themeFillShade="D9"/>
          </w:tcPr>
          <w:p w:rsidR="003D17FB" w:rsidRDefault="002A7C49" w:rsidP="003D17FB">
            <w:pPr>
              <w:pStyle w:val="Normal1"/>
            </w:pPr>
            <w:r>
              <w:t>Story</w:t>
            </w:r>
          </w:p>
        </w:tc>
        <w:tc>
          <w:tcPr>
            <w:tcW w:w="6363" w:type="dxa"/>
            <w:shd w:val="clear" w:color="auto" w:fill="D9D9D9" w:themeFill="background1" w:themeFillShade="D9"/>
          </w:tcPr>
          <w:p w:rsidR="003D17FB" w:rsidRPr="00FF6ABA" w:rsidRDefault="003D17FB" w:rsidP="003D17FB">
            <w:pPr>
              <w:pStyle w:val="Normal1"/>
            </w:pPr>
            <w:r w:rsidRPr="00FF6ABA">
              <w:t xml:space="preserve">As a Receiver, I can </w:t>
            </w:r>
            <w:r>
              <w:t>print confirmation that an item has be</w:t>
            </w:r>
            <w:r w:rsidR="00137413">
              <w:t>e</w:t>
            </w:r>
            <w:r>
              <w:t>n received</w:t>
            </w:r>
            <w:r w:rsidRPr="00FF6ABA">
              <w:t xml:space="preserve">, so that </w:t>
            </w:r>
            <w:r>
              <w:t>I can have a physical receipt for record keeping or in case a proof is required.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3D17FB" w:rsidRDefault="003D17FB" w:rsidP="003D17FB">
            <w:pPr>
              <w:pStyle w:val="Normal1"/>
            </w:pPr>
          </w:p>
        </w:tc>
      </w:tr>
      <w:tr w:rsidR="00137413" w:rsidTr="00DF2741">
        <w:tc>
          <w:tcPr>
            <w:tcW w:w="769" w:type="dxa"/>
            <w:shd w:val="clear" w:color="auto" w:fill="FFCCFF"/>
          </w:tcPr>
          <w:p w:rsidR="00137413" w:rsidRDefault="00137413" w:rsidP="003D17FB">
            <w:pPr>
              <w:pStyle w:val="Normal1"/>
            </w:pPr>
            <w:r>
              <w:t>6</w:t>
            </w:r>
          </w:p>
        </w:tc>
        <w:tc>
          <w:tcPr>
            <w:tcW w:w="1163" w:type="dxa"/>
            <w:shd w:val="clear" w:color="auto" w:fill="FFCCFF"/>
          </w:tcPr>
          <w:p w:rsidR="00137413" w:rsidRPr="004455A6" w:rsidRDefault="00137413" w:rsidP="003D17FB">
            <w:pPr>
              <w:pStyle w:val="Normal1"/>
              <w:rPr>
                <w:b/>
              </w:rPr>
            </w:pPr>
            <w:r w:rsidRPr="004455A6">
              <w:rPr>
                <w:b/>
              </w:rPr>
              <w:t>Epic</w:t>
            </w:r>
          </w:p>
        </w:tc>
        <w:tc>
          <w:tcPr>
            <w:tcW w:w="6363" w:type="dxa"/>
            <w:shd w:val="clear" w:color="auto" w:fill="FFCCFF"/>
          </w:tcPr>
          <w:p w:rsidR="00137413" w:rsidRPr="00D01ACB" w:rsidRDefault="00137413" w:rsidP="003D17FB">
            <w:pPr>
              <w:pStyle w:val="Normal1"/>
              <w:rPr>
                <w:b/>
              </w:rPr>
            </w:pPr>
            <w:r w:rsidRPr="00D01ACB">
              <w:rPr>
                <w:b/>
              </w:rPr>
              <w:t xml:space="preserve">As an Interoffice Courier, </w:t>
            </w:r>
            <w:r w:rsidR="00D01ACB" w:rsidRPr="00D01ACB">
              <w:rPr>
                <w:b/>
              </w:rPr>
              <w:t xml:space="preserve">I can </w:t>
            </w:r>
            <w:r w:rsidR="001068C8">
              <w:rPr>
                <w:b/>
              </w:rPr>
              <w:t>track the information of one or more shipments</w:t>
            </w:r>
            <w:r w:rsidR="00D01ACB" w:rsidRPr="00D01ACB">
              <w:rPr>
                <w:b/>
              </w:rPr>
              <w:t>, so that I have</w:t>
            </w:r>
            <w:r w:rsidR="001068C8">
              <w:rPr>
                <w:b/>
              </w:rPr>
              <w:t xml:space="preserve"> the lastest</w:t>
            </w:r>
            <w:r w:rsidR="00D01ACB" w:rsidRPr="00D01ACB">
              <w:rPr>
                <w:b/>
              </w:rPr>
              <w:t xml:space="preserve"> information to complete the shipments.</w:t>
            </w:r>
          </w:p>
        </w:tc>
        <w:tc>
          <w:tcPr>
            <w:tcW w:w="1055" w:type="dxa"/>
            <w:shd w:val="clear" w:color="auto" w:fill="FFCCFF"/>
          </w:tcPr>
          <w:p w:rsidR="00137413" w:rsidRDefault="00137413" w:rsidP="003D17FB">
            <w:pPr>
              <w:pStyle w:val="Normal1"/>
            </w:pPr>
          </w:p>
        </w:tc>
      </w:tr>
      <w:tr w:rsidR="00D01ACB" w:rsidTr="00DF2741">
        <w:tc>
          <w:tcPr>
            <w:tcW w:w="769" w:type="dxa"/>
            <w:shd w:val="clear" w:color="auto" w:fill="FFCCFF"/>
          </w:tcPr>
          <w:p w:rsidR="00D01ACB" w:rsidRDefault="00D01ACB" w:rsidP="00D01ACB">
            <w:pPr>
              <w:pStyle w:val="Normal1"/>
            </w:pPr>
          </w:p>
        </w:tc>
        <w:tc>
          <w:tcPr>
            <w:tcW w:w="1163" w:type="dxa"/>
            <w:shd w:val="clear" w:color="auto" w:fill="FFCCFF"/>
          </w:tcPr>
          <w:p w:rsidR="00D01ACB" w:rsidRDefault="002A7C49" w:rsidP="00D01ACB">
            <w:pPr>
              <w:pStyle w:val="Normal1"/>
            </w:pPr>
            <w:r>
              <w:t>Story</w:t>
            </w:r>
          </w:p>
        </w:tc>
        <w:tc>
          <w:tcPr>
            <w:tcW w:w="6363" w:type="dxa"/>
            <w:shd w:val="clear" w:color="auto" w:fill="FFCCFF"/>
          </w:tcPr>
          <w:p w:rsidR="00D01ACB" w:rsidRPr="002A7C49" w:rsidRDefault="00D01ACB" w:rsidP="00D01ACB">
            <w:pPr>
              <w:pStyle w:val="Normal1"/>
            </w:pPr>
            <w:r w:rsidRPr="002A7C49">
              <w:t xml:space="preserve">As an Interoffice Courier, I can see a list of items in transit that includes tracking #, status, Date shipment was created, Date Delivered, </w:t>
            </w:r>
            <w:r w:rsidR="002A7C49" w:rsidRPr="002A7C49">
              <w:t>Destination Name, Destination Department, Originator Name and Originator Department</w:t>
            </w:r>
            <w:r w:rsidR="002D0ADD">
              <w:t>,</w:t>
            </w:r>
            <w:r w:rsidR="002A7C49" w:rsidRPr="002A7C49">
              <w:t xml:space="preserve"> </w:t>
            </w:r>
            <w:r w:rsidRPr="002A7C49">
              <w:t xml:space="preserve">so that I have in one place all the information </w:t>
            </w:r>
            <w:r w:rsidR="002A7C49" w:rsidRPr="002A7C49">
              <w:t>necessary to complete the shipment.</w:t>
            </w:r>
          </w:p>
        </w:tc>
        <w:tc>
          <w:tcPr>
            <w:tcW w:w="1055" w:type="dxa"/>
            <w:shd w:val="clear" w:color="auto" w:fill="FFCCFF"/>
          </w:tcPr>
          <w:p w:rsidR="00D01ACB" w:rsidRDefault="00D01ACB" w:rsidP="00D01ACB">
            <w:pPr>
              <w:pStyle w:val="Normal1"/>
            </w:pPr>
          </w:p>
        </w:tc>
      </w:tr>
      <w:tr w:rsidR="002D0ADD" w:rsidTr="00DF2741">
        <w:tc>
          <w:tcPr>
            <w:tcW w:w="769" w:type="dxa"/>
            <w:shd w:val="clear" w:color="auto" w:fill="FFCCFF"/>
          </w:tcPr>
          <w:p w:rsidR="002D0ADD" w:rsidRDefault="002D0ADD" w:rsidP="002D0ADD">
            <w:pPr>
              <w:pStyle w:val="Normal1"/>
            </w:pPr>
          </w:p>
        </w:tc>
        <w:tc>
          <w:tcPr>
            <w:tcW w:w="1163" w:type="dxa"/>
            <w:shd w:val="clear" w:color="auto" w:fill="FFCCFF"/>
          </w:tcPr>
          <w:p w:rsidR="002D0ADD" w:rsidRDefault="002D0ADD" w:rsidP="002D0ADD">
            <w:pPr>
              <w:pStyle w:val="Normal1"/>
            </w:pPr>
            <w:r>
              <w:t>Story</w:t>
            </w:r>
          </w:p>
        </w:tc>
        <w:tc>
          <w:tcPr>
            <w:tcW w:w="6363" w:type="dxa"/>
            <w:shd w:val="clear" w:color="auto" w:fill="FFCCFF"/>
          </w:tcPr>
          <w:p w:rsidR="002D0ADD" w:rsidRPr="002A7C49" w:rsidRDefault="002D0ADD" w:rsidP="002D0ADD">
            <w:pPr>
              <w:pStyle w:val="Normal1"/>
            </w:pPr>
            <w:r w:rsidRPr="002A7C49">
              <w:t xml:space="preserve">As an Interoffice Courier, </w:t>
            </w:r>
            <w:r>
              <w:t xml:space="preserve">I can mark </w:t>
            </w:r>
            <w:r w:rsidR="00D35FFD">
              <w:t>a</w:t>
            </w:r>
            <w:r w:rsidR="00DF2741">
              <w:t xml:space="preserve"> shipment as picked up, so that a status and tracking of the shipment can be updated.</w:t>
            </w:r>
          </w:p>
        </w:tc>
        <w:tc>
          <w:tcPr>
            <w:tcW w:w="1055" w:type="dxa"/>
            <w:shd w:val="clear" w:color="auto" w:fill="FFCCFF"/>
          </w:tcPr>
          <w:p w:rsidR="002D0ADD" w:rsidRDefault="002D0ADD" w:rsidP="002D0ADD">
            <w:pPr>
              <w:pStyle w:val="Normal1"/>
            </w:pPr>
          </w:p>
        </w:tc>
      </w:tr>
      <w:tr w:rsidR="00D35FFD" w:rsidTr="00D35FFD">
        <w:tc>
          <w:tcPr>
            <w:tcW w:w="769" w:type="dxa"/>
            <w:shd w:val="clear" w:color="auto" w:fill="FFCCFF"/>
          </w:tcPr>
          <w:p w:rsidR="00D35FFD" w:rsidRDefault="00D35FFD" w:rsidP="00D35FFD">
            <w:pPr>
              <w:pStyle w:val="Normal1"/>
            </w:pPr>
          </w:p>
        </w:tc>
        <w:tc>
          <w:tcPr>
            <w:tcW w:w="1163" w:type="dxa"/>
            <w:shd w:val="clear" w:color="auto" w:fill="FFCCFF"/>
          </w:tcPr>
          <w:p w:rsidR="00D35FFD" w:rsidRDefault="00D35FFD" w:rsidP="00D35FFD">
            <w:pPr>
              <w:pStyle w:val="Normal1"/>
            </w:pPr>
            <w:r>
              <w:t>Story</w:t>
            </w:r>
          </w:p>
        </w:tc>
        <w:tc>
          <w:tcPr>
            <w:tcW w:w="6363" w:type="dxa"/>
            <w:shd w:val="clear" w:color="auto" w:fill="FFCCFF"/>
          </w:tcPr>
          <w:p w:rsidR="00D35FFD" w:rsidRPr="002A7C49" w:rsidRDefault="00D35FFD" w:rsidP="00D35FFD">
            <w:pPr>
              <w:pStyle w:val="Normal1"/>
            </w:pPr>
            <w:r w:rsidRPr="002A7C49">
              <w:t xml:space="preserve">As an Interoffice Courier, </w:t>
            </w:r>
            <w:r>
              <w:t>I can mark a shipment as delivered, so that a status and tracking of the shipment can be updated.</w:t>
            </w:r>
          </w:p>
        </w:tc>
        <w:tc>
          <w:tcPr>
            <w:tcW w:w="1055" w:type="dxa"/>
            <w:shd w:val="clear" w:color="auto" w:fill="FFCCFF"/>
          </w:tcPr>
          <w:p w:rsidR="00D35FFD" w:rsidRDefault="00D35FFD" w:rsidP="00D35FFD">
            <w:pPr>
              <w:pStyle w:val="Normal1"/>
            </w:pPr>
          </w:p>
        </w:tc>
      </w:tr>
      <w:tr w:rsidR="00D35FFD" w:rsidTr="002A2118">
        <w:tc>
          <w:tcPr>
            <w:tcW w:w="769" w:type="dxa"/>
            <w:shd w:val="clear" w:color="auto" w:fill="B9EDFF"/>
          </w:tcPr>
          <w:p w:rsidR="00D35FFD" w:rsidRPr="002974A3" w:rsidRDefault="002974A3" w:rsidP="00D35FFD">
            <w:pPr>
              <w:pStyle w:val="Normal1"/>
              <w:rPr>
                <w:b/>
              </w:rPr>
            </w:pPr>
            <w:r w:rsidRPr="002974A3">
              <w:rPr>
                <w:b/>
              </w:rPr>
              <w:t>7</w:t>
            </w:r>
          </w:p>
        </w:tc>
        <w:tc>
          <w:tcPr>
            <w:tcW w:w="1163" w:type="dxa"/>
            <w:shd w:val="clear" w:color="auto" w:fill="B9EDFF"/>
          </w:tcPr>
          <w:p w:rsidR="00D35FFD" w:rsidRPr="002974A3" w:rsidRDefault="002974A3" w:rsidP="00D35FFD">
            <w:pPr>
              <w:pStyle w:val="Normal1"/>
              <w:rPr>
                <w:b/>
              </w:rPr>
            </w:pPr>
            <w:r w:rsidRPr="002974A3">
              <w:rPr>
                <w:b/>
              </w:rPr>
              <w:t>Epic</w:t>
            </w:r>
          </w:p>
        </w:tc>
        <w:tc>
          <w:tcPr>
            <w:tcW w:w="6363" w:type="dxa"/>
            <w:shd w:val="clear" w:color="auto" w:fill="B9EDFF"/>
          </w:tcPr>
          <w:p w:rsidR="00D35FFD" w:rsidRPr="002974A3" w:rsidRDefault="002974A3" w:rsidP="00D35FFD">
            <w:pPr>
              <w:pStyle w:val="Normal1"/>
              <w:rPr>
                <w:b/>
              </w:rPr>
            </w:pPr>
            <w:r w:rsidRPr="002974A3">
              <w:rPr>
                <w:b/>
              </w:rPr>
              <w:t xml:space="preserve">As an Admin, I can add/ remove </w:t>
            </w:r>
            <w:r w:rsidR="0042297C">
              <w:rPr>
                <w:b/>
              </w:rPr>
              <w:t xml:space="preserve">employees </w:t>
            </w:r>
            <w:r w:rsidRPr="002974A3">
              <w:rPr>
                <w:b/>
              </w:rPr>
              <w:t>to</w:t>
            </w:r>
            <w:r w:rsidR="0042297C">
              <w:rPr>
                <w:b/>
              </w:rPr>
              <w:t>/from</w:t>
            </w:r>
            <w:r w:rsidRPr="002974A3">
              <w:rPr>
                <w:b/>
              </w:rPr>
              <w:t xml:space="preserve"> the ShipIT application, so that </w:t>
            </w:r>
            <w:r w:rsidR="0085555B">
              <w:rPr>
                <w:b/>
              </w:rPr>
              <w:t>employees</w:t>
            </w:r>
            <w:r w:rsidRPr="002974A3">
              <w:rPr>
                <w:b/>
              </w:rPr>
              <w:t xml:space="preserve"> have the appropriate access to the application</w:t>
            </w:r>
          </w:p>
        </w:tc>
        <w:tc>
          <w:tcPr>
            <w:tcW w:w="1055" w:type="dxa"/>
            <w:shd w:val="clear" w:color="auto" w:fill="B9EDFF"/>
          </w:tcPr>
          <w:p w:rsidR="00D35FFD" w:rsidRDefault="00D35FFD" w:rsidP="00D35FFD">
            <w:pPr>
              <w:pStyle w:val="Normal1"/>
            </w:pPr>
          </w:p>
        </w:tc>
      </w:tr>
      <w:tr w:rsidR="002974A3" w:rsidTr="002A2118">
        <w:tc>
          <w:tcPr>
            <w:tcW w:w="769" w:type="dxa"/>
            <w:shd w:val="clear" w:color="auto" w:fill="B9EDFF"/>
          </w:tcPr>
          <w:p w:rsidR="002974A3" w:rsidRDefault="002974A3" w:rsidP="002974A3">
            <w:pPr>
              <w:pStyle w:val="Normal1"/>
            </w:pPr>
          </w:p>
        </w:tc>
        <w:tc>
          <w:tcPr>
            <w:tcW w:w="1163" w:type="dxa"/>
            <w:shd w:val="clear" w:color="auto" w:fill="B9EDFF"/>
          </w:tcPr>
          <w:p w:rsidR="002974A3" w:rsidRDefault="00FA5C89" w:rsidP="002974A3">
            <w:pPr>
              <w:pStyle w:val="Normal1"/>
            </w:pPr>
            <w:r>
              <w:t>Story</w:t>
            </w:r>
          </w:p>
        </w:tc>
        <w:tc>
          <w:tcPr>
            <w:tcW w:w="6363" w:type="dxa"/>
            <w:shd w:val="clear" w:color="auto" w:fill="B9EDFF"/>
          </w:tcPr>
          <w:p w:rsidR="002974A3" w:rsidRPr="002974A3" w:rsidRDefault="002974A3" w:rsidP="002974A3">
            <w:pPr>
              <w:pStyle w:val="Normal1"/>
            </w:pPr>
            <w:r w:rsidRPr="002974A3">
              <w:t>As an Admin, I can add a</w:t>
            </w:r>
            <w:r w:rsidR="00DE4FB5">
              <w:t xml:space="preserve"> BigCorp Employee</w:t>
            </w:r>
            <w:r w:rsidRPr="002974A3">
              <w:t xml:space="preserve"> to the ShipIT application populating his/her name, assigning an ID, populating corresponding Department and role, so that </w:t>
            </w:r>
            <w:r w:rsidR="00DE4FB5">
              <w:t xml:space="preserve">new </w:t>
            </w:r>
            <w:r>
              <w:t xml:space="preserve">authorized </w:t>
            </w:r>
            <w:r w:rsidRPr="002974A3">
              <w:t>users have the appropriate access to the application</w:t>
            </w:r>
          </w:p>
        </w:tc>
        <w:tc>
          <w:tcPr>
            <w:tcW w:w="1055" w:type="dxa"/>
            <w:shd w:val="clear" w:color="auto" w:fill="B9EDFF"/>
          </w:tcPr>
          <w:p w:rsidR="002974A3" w:rsidRDefault="002974A3" w:rsidP="002974A3">
            <w:pPr>
              <w:pStyle w:val="Normal1"/>
            </w:pPr>
          </w:p>
        </w:tc>
      </w:tr>
      <w:tr w:rsidR="002974A3" w:rsidTr="002A2118">
        <w:tc>
          <w:tcPr>
            <w:tcW w:w="769" w:type="dxa"/>
            <w:shd w:val="clear" w:color="auto" w:fill="B9EDFF"/>
          </w:tcPr>
          <w:p w:rsidR="002974A3" w:rsidRDefault="002974A3" w:rsidP="002974A3">
            <w:pPr>
              <w:pStyle w:val="Normal1"/>
            </w:pPr>
          </w:p>
        </w:tc>
        <w:tc>
          <w:tcPr>
            <w:tcW w:w="1163" w:type="dxa"/>
            <w:shd w:val="clear" w:color="auto" w:fill="B9EDFF"/>
          </w:tcPr>
          <w:p w:rsidR="002974A3" w:rsidRDefault="00FA5C89" w:rsidP="002974A3">
            <w:pPr>
              <w:pStyle w:val="Normal1"/>
            </w:pPr>
            <w:r>
              <w:t>Story</w:t>
            </w:r>
          </w:p>
        </w:tc>
        <w:tc>
          <w:tcPr>
            <w:tcW w:w="6363" w:type="dxa"/>
            <w:shd w:val="clear" w:color="auto" w:fill="B9EDFF"/>
          </w:tcPr>
          <w:p w:rsidR="002974A3" w:rsidRPr="002974A3" w:rsidRDefault="00DE4FB5" w:rsidP="002974A3">
            <w:pPr>
              <w:pStyle w:val="Normal1"/>
            </w:pPr>
            <w:r w:rsidRPr="002974A3">
              <w:t xml:space="preserve">As an Admin, I can </w:t>
            </w:r>
            <w:r w:rsidR="00FA5C89">
              <w:t xml:space="preserve">remove a BigCorp Employee from </w:t>
            </w:r>
            <w:r>
              <w:t>the</w:t>
            </w:r>
            <w:r w:rsidR="00380638">
              <w:t xml:space="preserve"> </w:t>
            </w:r>
            <w:r w:rsidRPr="002974A3">
              <w:t>ShipIT</w:t>
            </w:r>
            <w:r>
              <w:t xml:space="preserve"> by marking the employee as removed</w:t>
            </w:r>
            <w:r w:rsidRPr="002974A3">
              <w:t xml:space="preserve">, so that </w:t>
            </w:r>
            <w:r>
              <w:t>users can be removed from the application if necessary.</w:t>
            </w:r>
          </w:p>
        </w:tc>
        <w:tc>
          <w:tcPr>
            <w:tcW w:w="1055" w:type="dxa"/>
            <w:shd w:val="clear" w:color="auto" w:fill="B9EDFF"/>
          </w:tcPr>
          <w:p w:rsidR="002974A3" w:rsidRDefault="002974A3" w:rsidP="002974A3">
            <w:pPr>
              <w:pStyle w:val="Normal1"/>
            </w:pPr>
          </w:p>
        </w:tc>
      </w:tr>
      <w:tr w:rsidR="0042297C" w:rsidTr="0085555B">
        <w:tc>
          <w:tcPr>
            <w:tcW w:w="769" w:type="dxa"/>
            <w:shd w:val="clear" w:color="auto" w:fill="FFFFFF" w:themeFill="background1"/>
          </w:tcPr>
          <w:p w:rsidR="0042297C" w:rsidRPr="001068C8" w:rsidRDefault="0042297C" w:rsidP="0042297C">
            <w:pPr>
              <w:pStyle w:val="Normal1"/>
              <w:rPr>
                <w:b/>
              </w:rPr>
            </w:pPr>
            <w:r w:rsidRPr="001068C8">
              <w:rPr>
                <w:b/>
              </w:rPr>
              <w:t>8</w:t>
            </w:r>
          </w:p>
        </w:tc>
        <w:tc>
          <w:tcPr>
            <w:tcW w:w="1163" w:type="dxa"/>
            <w:shd w:val="clear" w:color="auto" w:fill="FFFFFF" w:themeFill="background1"/>
          </w:tcPr>
          <w:p w:rsidR="0042297C" w:rsidRPr="001068C8" w:rsidRDefault="0042297C" w:rsidP="0042297C">
            <w:pPr>
              <w:pStyle w:val="Normal1"/>
              <w:rPr>
                <w:b/>
              </w:rPr>
            </w:pPr>
            <w:r w:rsidRPr="001068C8">
              <w:rPr>
                <w:b/>
              </w:rPr>
              <w:t>Epic</w:t>
            </w:r>
          </w:p>
        </w:tc>
        <w:tc>
          <w:tcPr>
            <w:tcW w:w="6363" w:type="dxa"/>
            <w:shd w:val="clear" w:color="auto" w:fill="FFFFFF" w:themeFill="background1"/>
          </w:tcPr>
          <w:p w:rsidR="0042297C" w:rsidRPr="001068C8" w:rsidRDefault="0042297C" w:rsidP="0042297C">
            <w:pPr>
              <w:pStyle w:val="Normal1"/>
              <w:rPr>
                <w:b/>
              </w:rPr>
            </w:pPr>
            <w:r w:rsidRPr="001068C8">
              <w:rPr>
                <w:b/>
              </w:rPr>
              <w:t xml:space="preserve">As an Admin, I can add/ remove </w:t>
            </w:r>
            <w:r w:rsidR="0085555B" w:rsidRPr="001068C8">
              <w:rPr>
                <w:b/>
              </w:rPr>
              <w:t>interoffice couriers</w:t>
            </w:r>
            <w:r w:rsidRPr="001068C8">
              <w:rPr>
                <w:b/>
              </w:rPr>
              <w:t xml:space="preserve"> to</w:t>
            </w:r>
            <w:r w:rsidR="0085555B" w:rsidRPr="001068C8">
              <w:rPr>
                <w:b/>
              </w:rPr>
              <w:t>/from</w:t>
            </w:r>
            <w:r w:rsidRPr="001068C8">
              <w:rPr>
                <w:b/>
              </w:rPr>
              <w:t xml:space="preserve"> the ShipIT application, so that </w:t>
            </w:r>
            <w:r w:rsidR="001068C8">
              <w:rPr>
                <w:b/>
              </w:rPr>
              <w:t>couriers</w:t>
            </w:r>
            <w:r w:rsidRPr="001068C8">
              <w:rPr>
                <w:b/>
              </w:rPr>
              <w:t xml:space="preserve"> have the appropriate access to the application</w:t>
            </w:r>
          </w:p>
        </w:tc>
        <w:tc>
          <w:tcPr>
            <w:tcW w:w="1055" w:type="dxa"/>
            <w:shd w:val="clear" w:color="auto" w:fill="FFFFFF" w:themeFill="background1"/>
          </w:tcPr>
          <w:p w:rsidR="0042297C" w:rsidRDefault="0042297C" w:rsidP="0042297C">
            <w:pPr>
              <w:pStyle w:val="Normal1"/>
            </w:pPr>
          </w:p>
        </w:tc>
      </w:tr>
      <w:tr w:rsidR="0085555B" w:rsidTr="0085555B">
        <w:tc>
          <w:tcPr>
            <w:tcW w:w="769" w:type="dxa"/>
            <w:shd w:val="clear" w:color="auto" w:fill="FFFFFF" w:themeFill="background1"/>
          </w:tcPr>
          <w:p w:rsidR="0085555B" w:rsidRPr="00E550B9" w:rsidRDefault="0085555B" w:rsidP="0085555B">
            <w:pPr>
              <w:pStyle w:val="Normal1"/>
            </w:pPr>
          </w:p>
        </w:tc>
        <w:tc>
          <w:tcPr>
            <w:tcW w:w="1163" w:type="dxa"/>
            <w:shd w:val="clear" w:color="auto" w:fill="FFFFFF" w:themeFill="background1"/>
          </w:tcPr>
          <w:p w:rsidR="0085555B" w:rsidRPr="00E550B9" w:rsidRDefault="00E550B9" w:rsidP="0085555B">
            <w:pPr>
              <w:pStyle w:val="Normal1"/>
            </w:pPr>
            <w:r w:rsidRPr="00E550B9">
              <w:t>Story</w:t>
            </w:r>
          </w:p>
        </w:tc>
        <w:tc>
          <w:tcPr>
            <w:tcW w:w="6363" w:type="dxa"/>
            <w:shd w:val="clear" w:color="auto" w:fill="FFFFFF" w:themeFill="background1"/>
          </w:tcPr>
          <w:p w:rsidR="0085555B" w:rsidRPr="00E550B9" w:rsidRDefault="0085555B" w:rsidP="0085555B">
            <w:pPr>
              <w:pStyle w:val="Normal1"/>
            </w:pPr>
            <w:r w:rsidRPr="00E550B9">
              <w:t xml:space="preserve">As an Admin, I can add a courier to the ShipIT application populating </w:t>
            </w:r>
            <w:r w:rsidR="001068C8" w:rsidRPr="00E550B9">
              <w:t>the company</w:t>
            </w:r>
            <w:r w:rsidRPr="00E550B9">
              <w:t xml:space="preserve"> name, courier ID, address, telephone and assigning it the role of courier, so that authorized couriers have the appropriate access to the application</w:t>
            </w:r>
          </w:p>
        </w:tc>
        <w:tc>
          <w:tcPr>
            <w:tcW w:w="1055" w:type="dxa"/>
            <w:shd w:val="clear" w:color="auto" w:fill="FFFFFF" w:themeFill="background1"/>
          </w:tcPr>
          <w:p w:rsidR="0085555B" w:rsidRDefault="0085555B" w:rsidP="0085555B">
            <w:pPr>
              <w:pStyle w:val="Normal1"/>
            </w:pPr>
          </w:p>
        </w:tc>
      </w:tr>
      <w:tr w:rsidR="0085555B" w:rsidTr="0085555B">
        <w:tc>
          <w:tcPr>
            <w:tcW w:w="769" w:type="dxa"/>
            <w:shd w:val="clear" w:color="auto" w:fill="FFFFFF" w:themeFill="background1"/>
          </w:tcPr>
          <w:p w:rsidR="0085555B" w:rsidRPr="00E550B9" w:rsidRDefault="0085555B" w:rsidP="0085555B">
            <w:pPr>
              <w:pStyle w:val="Normal1"/>
            </w:pPr>
          </w:p>
        </w:tc>
        <w:tc>
          <w:tcPr>
            <w:tcW w:w="1163" w:type="dxa"/>
            <w:shd w:val="clear" w:color="auto" w:fill="FFFFFF" w:themeFill="background1"/>
          </w:tcPr>
          <w:p w:rsidR="0085555B" w:rsidRPr="00E550B9" w:rsidRDefault="00E550B9" w:rsidP="0085555B">
            <w:pPr>
              <w:pStyle w:val="Normal1"/>
            </w:pPr>
            <w:r w:rsidRPr="00E550B9">
              <w:t>Story</w:t>
            </w:r>
          </w:p>
        </w:tc>
        <w:tc>
          <w:tcPr>
            <w:tcW w:w="6363" w:type="dxa"/>
            <w:shd w:val="clear" w:color="auto" w:fill="FFFFFF" w:themeFill="background1"/>
          </w:tcPr>
          <w:p w:rsidR="0085555B" w:rsidRPr="00E550B9" w:rsidRDefault="0085555B" w:rsidP="0085555B">
            <w:pPr>
              <w:pStyle w:val="Normal1"/>
            </w:pPr>
            <w:r w:rsidRPr="00E550B9">
              <w:t xml:space="preserve">As an Admin, I can remove a </w:t>
            </w:r>
            <w:r w:rsidR="00E550B9" w:rsidRPr="00E550B9">
              <w:t>courier</w:t>
            </w:r>
            <w:r w:rsidRPr="00E550B9">
              <w:t xml:space="preserve"> from the ShipIT</w:t>
            </w:r>
            <w:r w:rsidR="00E550B9" w:rsidRPr="00E550B9">
              <w:t xml:space="preserve"> by marking the courier</w:t>
            </w:r>
            <w:r w:rsidRPr="00E550B9">
              <w:t xml:space="preserve"> as removed, so that </w:t>
            </w:r>
            <w:r w:rsidR="00E550B9" w:rsidRPr="00E550B9">
              <w:t xml:space="preserve">couriers </w:t>
            </w:r>
            <w:r w:rsidRPr="00E550B9">
              <w:t>can be removed from the application if necessary.</w:t>
            </w:r>
          </w:p>
        </w:tc>
        <w:tc>
          <w:tcPr>
            <w:tcW w:w="1055" w:type="dxa"/>
            <w:shd w:val="clear" w:color="auto" w:fill="FFFFFF" w:themeFill="background1"/>
          </w:tcPr>
          <w:p w:rsidR="0085555B" w:rsidRDefault="0085555B" w:rsidP="0085555B">
            <w:pPr>
              <w:pStyle w:val="Normal1"/>
            </w:pPr>
          </w:p>
        </w:tc>
      </w:tr>
    </w:tbl>
    <w:p w:rsidR="00B26FE9" w:rsidRDefault="00B26FE9" w:rsidP="00300CB1">
      <w:pPr>
        <w:pStyle w:val="Normal1"/>
      </w:pPr>
    </w:p>
    <w:sectPr w:rsidR="00B26FE9" w:rsidSect="00D057C8"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D8C" w:rsidRDefault="00446D8C" w:rsidP="00787AC8">
      <w:pPr>
        <w:spacing w:after="0"/>
      </w:pPr>
      <w:r>
        <w:separator/>
      </w:r>
    </w:p>
  </w:endnote>
  <w:endnote w:type="continuationSeparator" w:id="0">
    <w:p w:rsidR="00446D8C" w:rsidRDefault="00446D8C" w:rsidP="0078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446D8C" w:rsidP="00266CD2">
    <w:pPr>
      <w:pStyle w:val="Footer"/>
    </w:pPr>
    <w:r>
      <w:pict>
        <v:rect id="_x0000_i1026" style="width:468pt;height:1pt" o:hralign="center" o:hrstd="t" o:hrnoshade="t" o:hr="t" fillcolor="black [3213]" stroked="f"/>
      </w:pict>
    </w:r>
  </w:p>
  <w:p w:rsidR="00847210" w:rsidRDefault="00847210" w:rsidP="00F73577">
    <w:pPr>
      <w:pStyle w:val="Footer"/>
    </w:pPr>
    <w:r w:rsidRPr="00205B09">
      <w:t>CS633 Software Quality, Testing and Security Management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5204B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=</w:instrText>
    </w:r>
    <w:r w:rsidR="00446D8C">
      <w:fldChar w:fldCharType="begin"/>
    </w:r>
    <w:r w:rsidR="00446D8C">
      <w:instrText xml:space="preserve"> NUMPAGES   \* MERGEFORMAT </w:instrText>
    </w:r>
    <w:r w:rsidR="00446D8C">
      <w:fldChar w:fldCharType="separate"/>
    </w:r>
    <w:r w:rsidR="00F5204B">
      <w:rPr>
        <w:noProof/>
      </w:rPr>
      <w:instrText>4</w:instrText>
    </w:r>
    <w:r w:rsidR="00446D8C">
      <w:rPr>
        <w:noProof/>
      </w:rPr>
      <w:fldChar w:fldCharType="end"/>
    </w:r>
    <w:r>
      <w:instrText xml:space="preserve">-1 </w:instrText>
    </w:r>
    <w:r>
      <w:fldChar w:fldCharType="separate"/>
    </w:r>
    <w:r w:rsidR="00F5204B">
      <w:rPr>
        <w:noProof/>
      </w:rPr>
      <w:t>3</w:t>
    </w:r>
    <w:r>
      <w:fldChar w:fldCharType="end"/>
    </w:r>
    <w:r>
      <w:br/>
      <w:t>Group 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446D8C">
    <w:pPr>
      <w:pStyle w:val="Footer"/>
    </w:pPr>
    <w:r>
      <w:pict>
        <v:rect id="_x0000_i1027" style="width:468pt;height:1pt" o:hralign="center" o:hrstd="t" o:hrnoshade="t" o:hr="t" fillcolor="black [3213]" stroked="f"/>
      </w:pict>
    </w:r>
  </w:p>
  <w:p w:rsidR="00847210" w:rsidRDefault="00847210" w:rsidP="00D16308">
    <w:pPr>
      <w:pStyle w:val="Footer"/>
      <w:jc w:val="center"/>
    </w:pPr>
    <w:r w:rsidRPr="00D16308">
      <w:rPr>
        <w:noProof/>
      </w:rPr>
      <w:drawing>
        <wp:inline distT="0" distB="0" distL="0" distR="0" wp14:anchorId="344F9380" wp14:editId="6BDA526A">
          <wp:extent cx="365760" cy="356138"/>
          <wp:effectExtent l="0" t="0" r="0" b="635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" cy="356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D8C" w:rsidRDefault="00446D8C" w:rsidP="00787AC8">
      <w:pPr>
        <w:spacing w:after="0"/>
      </w:pPr>
      <w:r>
        <w:separator/>
      </w:r>
    </w:p>
  </w:footnote>
  <w:footnote w:type="continuationSeparator" w:id="0">
    <w:p w:rsidR="00446D8C" w:rsidRDefault="00446D8C" w:rsidP="00787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847210" w:rsidP="00E340D7">
    <w:pPr>
      <w:pStyle w:val="Header"/>
      <w:jc w:val="center"/>
      <w:rPr>
        <w:b/>
      </w:rPr>
    </w:pPr>
    <w:proofErr w:type="spellStart"/>
    <w:r w:rsidRPr="007D5888">
      <w:rPr>
        <w:b/>
      </w:rPr>
      <w:t>ShipIT</w:t>
    </w:r>
    <w:proofErr w:type="spellEnd"/>
    <w:r w:rsidRPr="007D5888">
      <w:rPr>
        <w:b/>
      </w:rPr>
      <w:t>, An Interoffice Shipping Application</w:t>
    </w:r>
  </w:p>
  <w:p w:rsidR="00847210" w:rsidRPr="00266CD2" w:rsidRDefault="00446D8C" w:rsidP="00266CD2">
    <w:pPr>
      <w:pStyle w:val="Header"/>
      <w:jc w:val="center"/>
      <w:rPr>
        <w:b/>
      </w:rPr>
    </w:pPr>
    <w:r>
      <w:pict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066"/>
    <w:multiLevelType w:val="multilevel"/>
    <w:tmpl w:val="7B781B0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DCC4E11"/>
    <w:multiLevelType w:val="hybridMultilevel"/>
    <w:tmpl w:val="757A4C72"/>
    <w:lvl w:ilvl="0" w:tplc="069E13E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208CE"/>
    <w:multiLevelType w:val="multilevel"/>
    <w:tmpl w:val="92D8DB3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B674A18"/>
    <w:multiLevelType w:val="hybridMultilevel"/>
    <w:tmpl w:val="60028304"/>
    <w:lvl w:ilvl="0" w:tplc="E16EDD3E">
      <w:start w:val="1"/>
      <w:numFmt w:val="bullet"/>
      <w:pStyle w:val="Bullet3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4" w15:restartNumberingAfterBreak="0">
    <w:nsid w:val="329F3395"/>
    <w:multiLevelType w:val="hybridMultilevel"/>
    <w:tmpl w:val="FF50649A"/>
    <w:lvl w:ilvl="0" w:tplc="C5B65E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C0F96"/>
    <w:multiLevelType w:val="multilevel"/>
    <w:tmpl w:val="1700D8C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70C2822"/>
    <w:multiLevelType w:val="hybridMultilevel"/>
    <w:tmpl w:val="AE00AA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357B0"/>
    <w:multiLevelType w:val="hybridMultilevel"/>
    <w:tmpl w:val="4DE2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510C7"/>
    <w:multiLevelType w:val="multilevel"/>
    <w:tmpl w:val="9CDC2DE2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D907AF6"/>
    <w:multiLevelType w:val="hybridMultilevel"/>
    <w:tmpl w:val="E24AC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7C"/>
    <w:rsid w:val="00003A15"/>
    <w:rsid w:val="0002565E"/>
    <w:rsid w:val="00025BBF"/>
    <w:rsid w:val="00035A4B"/>
    <w:rsid w:val="00035B03"/>
    <w:rsid w:val="00044A90"/>
    <w:rsid w:val="00045BAD"/>
    <w:rsid w:val="00051F6B"/>
    <w:rsid w:val="00053E54"/>
    <w:rsid w:val="00054ED2"/>
    <w:rsid w:val="00057291"/>
    <w:rsid w:val="00062505"/>
    <w:rsid w:val="000633FA"/>
    <w:rsid w:val="000718D5"/>
    <w:rsid w:val="000723A2"/>
    <w:rsid w:val="00077685"/>
    <w:rsid w:val="000828C0"/>
    <w:rsid w:val="000951AC"/>
    <w:rsid w:val="000A13AF"/>
    <w:rsid w:val="000A7D18"/>
    <w:rsid w:val="000C4C10"/>
    <w:rsid w:val="000E0F37"/>
    <w:rsid w:val="000E5E3F"/>
    <w:rsid w:val="000E723D"/>
    <w:rsid w:val="000E7F1B"/>
    <w:rsid w:val="000F0BE5"/>
    <w:rsid w:val="000F6C6C"/>
    <w:rsid w:val="001068C8"/>
    <w:rsid w:val="00130D8E"/>
    <w:rsid w:val="001327F2"/>
    <w:rsid w:val="00136259"/>
    <w:rsid w:val="00137413"/>
    <w:rsid w:val="00144023"/>
    <w:rsid w:val="00144E14"/>
    <w:rsid w:val="00161E85"/>
    <w:rsid w:val="001631BA"/>
    <w:rsid w:val="001641F8"/>
    <w:rsid w:val="001660A9"/>
    <w:rsid w:val="001775B0"/>
    <w:rsid w:val="0018775C"/>
    <w:rsid w:val="001878B3"/>
    <w:rsid w:val="001B2D3D"/>
    <w:rsid w:val="001D2443"/>
    <w:rsid w:val="001E216D"/>
    <w:rsid w:val="001E758D"/>
    <w:rsid w:val="001F4D49"/>
    <w:rsid w:val="00205B09"/>
    <w:rsid w:val="00216930"/>
    <w:rsid w:val="00241406"/>
    <w:rsid w:val="00256338"/>
    <w:rsid w:val="00266CD2"/>
    <w:rsid w:val="00267133"/>
    <w:rsid w:val="00275515"/>
    <w:rsid w:val="00282665"/>
    <w:rsid w:val="002953B5"/>
    <w:rsid w:val="00296392"/>
    <w:rsid w:val="002974A3"/>
    <w:rsid w:val="002A2118"/>
    <w:rsid w:val="002A39B8"/>
    <w:rsid w:val="002A7C49"/>
    <w:rsid w:val="002D0ADD"/>
    <w:rsid w:val="002D34F5"/>
    <w:rsid w:val="002D69E5"/>
    <w:rsid w:val="002D77D7"/>
    <w:rsid w:val="002E3AD3"/>
    <w:rsid w:val="002E5CDD"/>
    <w:rsid w:val="002F4038"/>
    <w:rsid w:val="00300CB1"/>
    <w:rsid w:val="003142C5"/>
    <w:rsid w:val="003248EA"/>
    <w:rsid w:val="003320F0"/>
    <w:rsid w:val="00335EED"/>
    <w:rsid w:val="0034627D"/>
    <w:rsid w:val="00346B79"/>
    <w:rsid w:val="00352695"/>
    <w:rsid w:val="00370DF8"/>
    <w:rsid w:val="00380638"/>
    <w:rsid w:val="00381C32"/>
    <w:rsid w:val="00387262"/>
    <w:rsid w:val="00392E70"/>
    <w:rsid w:val="00394B45"/>
    <w:rsid w:val="003A29F9"/>
    <w:rsid w:val="003A61F5"/>
    <w:rsid w:val="003A6EE1"/>
    <w:rsid w:val="003A76BE"/>
    <w:rsid w:val="003C35DC"/>
    <w:rsid w:val="003C69B9"/>
    <w:rsid w:val="003D0D1A"/>
    <w:rsid w:val="003D169A"/>
    <w:rsid w:val="003D17FB"/>
    <w:rsid w:val="003D520E"/>
    <w:rsid w:val="003F05A9"/>
    <w:rsid w:val="003F0AA1"/>
    <w:rsid w:val="003F1039"/>
    <w:rsid w:val="00412FC9"/>
    <w:rsid w:val="00415974"/>
    <w:rsid w:val="0041741A"/>
    <w:rsid w:val="0042297C"/>
    <w:rsid w:val="0042554A"/>
    <w:rsid w:val="0043441E"/>
    <w:rsid w:val="00443A8A"/>
    <w:rsid w:val="004455A6"/>
    <w:rsid w:val="00446D8C"/>
    <w:rsid w:val="00465B43"/>
    <w:rsid w:val="004869E2"/>
    <w:rsid w:val="004926E8"/>
    <w:rsid w:val="004A008F"/>
    <w:rsid w:val="004B4D23"/>
    <w:rsid w:val="004D0A04"/>
    <w:rsid w:val="004D6916"/>
    <w:rsid w:val="004E2FAD"/>
    <w:rsid w:val="004F0623"/>
    <w:rsid w:val="004F155D"/>
    <w:rsid w:val="00504A6C"/>
    <w:rsid w:val="00507E4C"/>
    <w:rsid w:val="00513B6C"/>
    <w:rsid w:val="00525C44"/>
    <w:rsid w:val="00525F07"/>
    <w:rsid w:val="005316DF"/>
    <w:rsid w:val="00533026"/>
    <w:rsid w:val="00555FC5"/>
    <w:rsid w:val="00557BEC"/>
    <w:rsid w:val="00557E62"/>
    <w:rsid w:val="005731E0"/>
    <w:rsid w:val="00577245"/>
    <w:rsid w:val="00580DCC"/>
    <w:rsid w:val="00591D8C"/>
    <w:rsid w:val="005A3153"/>
    <w:rsid w:val="005B01CE"/>
    <w:rsid w:val="005B40F0"/>
    <w:rsid w:val="005C004B"/>
    <w:rsid w:val="005C17C5"/>
    <w:rsid w:val="005D09F0"/>
    <w:rsid w:val="005D11CC"/>
    <w:rsid w:val="005E798C"/>
    <w:rsid w:val="005F43FC"/>
    <w:rsid w:val="00603946"/>
    <w:rsid w:val="00607095"/>
    <w:rsid w:val="00614C73"/>
    <w:rsid w:val="00616C7C"/>
    <w:rsid w:val="006241A4"/>
    <w:rsid w:val="00633344"/>
    <w:rsid w:val="00636533"/>
    <w:rsid w:val="00647698"/>
    <w:rsid w:val="00666C96"/>
    <w:rsid w:val="00671389"/>
    <w:rsid w:val="00674381"/>
    <w:rsid w:val="00674510"/>
    <w:rsid w:val="006764CC"/>
    <w:rsid w:val="006810FF"/>
    <w:rsid w:val="0068738A"/>
    <w:rsid w:val="00690644"/>
    <w:rsid w:val="006A212E"/>
    <w:rsid w:val="006B107E"/>
    <w:rsid w:val="006B20D3"/>
    <w:rsid w:val="006C62CA"/>
    <w:rsid w:val="006D060F"/>
    <w:rsid w:val="006D41FB"/>
    <w:rsid w:val="006E0DBC"/>
    <w:rsid w:val="006E383F"/>
    <w:rsid w:val="006E5DC6"/>
    <w:rsid w:val="006F0FBB"/>
    <w:rsid w:val="007039E8"/>
    <w:rsid w:val="007040B6"/>
    <w:rsid w:val="00711DDA"/>
    <w:rsid w:val="00712DCB"/>
    <w:rsid w:val="00735247"/>
    <w:rsid w:val="007405A0"/>
    <w:rsid w:val="00752986"/>
    <w:rsid w:val="00754639"/>
    <w:rsid w:val="00761FC5"/>
    <w:rsid w:val="00787AC8"/>
    <w:rsid w:val="00790477"/>
    <w:rsid w:val="007A3041"/>
    <w:rsid w:val="007A4EAD"/>
    <w:rsid w:val="007B19FC"/>
    <w:rsid w:val="007C5BBA"/>
    <w:rsid w:val="007D0D0F"/>
    <w:rsid w:val="007D4649"/>
    <w:rsid w:val="007D5888"/>
    <w:rsid w:val="007D6968"/>
    <w:rsid w:val="007F2869"/>
    <w:rsid w:val="007F65CB"/>
    <w:rsid w:val="00807274"/>
    <w:rsid w:val="00810385"/>
    <w:rsid w:val="008167BE"/>
    <w:rsid w:val="008254ED"/>
    <w:rsid w:val="00847210"/>
    <w:rsid w:val="0085555B"/>
    <w:rsid w:val="00856EFC"/>
    <w:rsid w:val="008909AD"/>
    <w:rsid w:val="00893B83"/>
    <w:rsid w:val="00895091"/>
    <w:rsid w:val="008B0979"/>
    <w:rsid w:val="008B6A4A"/>
    <w:rsid w:val="008B74DB"/>
    <w:rsid w:val="008B76EB"/>
    <w:rsid w:val="008B77B0"/>
    <w:rsid w:val="008C3453"/>
    <w:rsid w:val="008D0F5D"/>
    <w:rsid w:val="008D7440"/>
    <w:rsid w:val="008E0492"/>
    <w:rsid w:val="008F09EC"/>
    <w:rsid w:val="008F667C"/>
    <w:rsid w:val="008F7C8E"/>
    <w:rsid w:val="00914884"/>
    <w:rsid w:val="009261BC"/>
    <w:rsid w:val="00955468"/>
    <w:rsid w:val="00957A31"/>
    <w:rsid w:val="00961573"/>
    <w:rsid w:val="009708E7"/>
    <w:rsid w:val="00973CD5"/>
    <w:rsid w:val="009924BF"/>
    <w:rsid w:val="00995C17"/>
    <w:rsid w:val="009A352B"/>
    <w:rsid w:val="009B1C3E"/>
    <w:rsid w:val="009B4B73"/>
    <w:rsid w:val="009C1BE9"/>
    <w:rsid w:val="009D4045"/>
    <w:rsid w:val="00A023FE"/>
    <w:rsid w:val="00A02BC4"/>
    <w:rsid w:val="00A02D8E"/>
    <w:rsid w:val="00A070BA"/>
    <w:rsid w:val="00A0785C"/>
    <w:rsid w:val="00A11B73"/>
    <w:rsid w:val="00A1376B"/>
    <w:rsid w:val="00A3791C"/>
    <w:rsid w:val="00A54215"/>
    <w:rsid w:val="00A6569F"/>
    <w:rsid w:val="00A74CA3"/>
    <w:rsid w:val="00A87DE4"/>
    <w:rsid w:val="00A97A04"/>
    <w:rsid w:val="00AA7C68"/>
    <w:rsid w:val="00AC2D67"/>
    <w:rsid w:val="00AD2890"/>
    <w:rsid w:val="00AE10AE"/>
    <w:rsid w:val="00AE3FEC"/>
    <w:rsid w:val="00AE53BC"/>
    <w:rsid w:val="00AF55F8"/>
    <w:rsid w:val="00AF6138"/>
    <w:rsid w:val="00AF7E41"/>
    <w:rsid w:val="00B15F2E"/>
    <w:rsid w:val="00B2126C"/>
    <w:rsid w:val="00B26FE9"/>
    <w:rsid w:val="00B36DEA"/>
    <w:rsid w:val="00B45C6B"/>
    <w:rsid w:val="00B45DEC"/>
    <w:rsid w:val="00B4650C"/>
    <w:rsid w:val="00B55B22"/>
    <w:rsid w:val="00B62F92"/>
    <w:rsid w:val="00B63AC3"/>
    <w:rsid w:val="00B7453A"/>
    <w:rsid w:val="00B90780"/>
    <w:rsid w:val="00B93539"/>
    <w:rsid w:val="00B95391"/>
    <w:rsid w:val="00B96EA4"/>
    <w:rsid w:val="00BB09D2"/>
    <w:rsid w:val="00BB6D97"/>
    <w:rsid w:val="00BC304E"/>
    <w:rsid w:val="00BD4924"/>
    <w:rsid w:val="00BF019B"/>
    <w:rsid w:val="00BF771B"/>
    <w:rsid w:val="00C01C31"/>
    <w:rsid w:val="00C04713"/>
    <w:rsid w:val="00C04E36"/>
    <w:rsid w:val="00C172D4"/>
    <w:rsid w:val="00C206FC"/>
    <w:rsid w:val="00C40F59"/>
    <w:rsid w:val="00C42F3D"/>
    <w:rsid w:val="00C4409A"/>
    <w:rsid w:val="00C46564"/>
    <w:rsid w:val="00C6173C"/>
    <w:rsid w:val="00C61CBC"/>
    <w:rsid w:val="00C734B3"/>
    <w:rsid w:val="00C76366"/>
    <w:rsid w:val="00C836B6"/>
    <w:rsid w:val="00C96410"/>
    <w:rsid w:val="00CA14C8"/>
    <w:rsid w:val="00CA2EBA"/>
    <w:rsid w:val="00CA6892"/>
    <w:rsid w:val="00CC4E48"/>
    <w:rsid w:val="00CD1A89"/>
    <w:rsid w:val="00CD6CB0"/>
    <w:rsid w:val="00CD7D72"/>
    <w:rsid w:val="00CE54D2"/>
    <w:rsid w:val="00CF58C3"/>
    <w:rsid w:val="00D00B63"/>
    <w:rsid w:val="00D01ACB"/>
    <w:rsid w:val="00D02851"/>
    <w:rsid w:val="00D057C8"/>
    <w:rsid w:val="00D11260"/>
    <w:rsid w:val="00D14E7C"/>
    <w:rsid w:val="00D15CE1"/>
    <w:rsid w:val="00D16308"/>
    <w:rsid w:val="00D174F9"/>
    <w:rsid w:val="00D23FE3"/>
    <w:rsid w:val="00D35944"/>
    <w:rsid w:val="00D35F06"/>
    <w:rsid w:val="00D35FFD"/>
    <w:rsid w:val="00D4015F"/>
    <w:rsid w:val="00D81145"/>
    <w:rsid w:val="00D83FB4"/>
    <w:rsid w:val="00DA459E"/>
    <w:rsid w:val="00DC1503"/>
    <w:rsid w:val="00DD4766"/>
    <w:rsid w:val="00DE06BD"/>
    <w:rsid w:val="00DE4FB5"/>
    <w:rsid w:val="00DF2741"/>
    <w:rsid w:val="00DF4C8B"/>
    <w:rsid w:val="00DF7A3C"/>
    <w:rsid w:val="00E01B0A"/>
    <w:rsid w:val="00E101DE"/>
    <w:rsid w:val="00E150DE"/>
    <w:rsid w:val="00E179B2"/>
    <w:rsid w:val="00E22DBB"/>
    <w:rsid w:val="00E340D7"/>
    <w:rsid w:val="00E43C40"/>
    <w:rsid w:val="00E448FA"/>
    <w:rsid w:val="00E508E8"/>
    <w:rsid w:val="00E5281B"/>
    <w:rsid w:val="00E550B9"/>
    <w:rsid w:val="00E563E1"/>
    <w:rsid w:val="00E6767A"/>
    <w:rsid w:val="00E75001"/>
    <w:rsid w:val="00E77A8C"/>
    <w:rsid w:val="00E77AF0"/>
    <w:rsid w:val="00E83F7F"/>
    <w:rsid w:val="00E97FB8"/>
    <w:rsid w:val="00EC02DC"/>
    <w:rsid w:val="00EC097C"/>
    <w:rsid w:val="00EC3284"/>
    <w:rsid w:val="00EC465A"/>
    <w:rsid w:val="00ED02A2"/>
    <w:rsid w:val="00ED7DA0"/>
    <w:rsid w:val="00EE0F75"/>
    <w:rsid w:val="00EE136C"/>
    <w:rsid w:val="00EF5E6E"/>
    <w:rsid w:val="00EF6281"/>
    <w:rsid w:val="00F07751"/>
    <w:rsid w:val="00F2072A"/>
    <w:rsid w:val="00F33950"/>
    <w:rsid w:val="00F37684"/>
    <w:rsid w:val="00F37971"/>
    <w:rsid w:val="00F40ED0"/>
    <w:rsid w:val="00F42027"/>
    <w:rsid w:val="00F47072"/>
    <w:rsid w:val="00F5013A"/>
    <w:rsid w:val="00F51D13"/>
    <w:rsid w:val="00F5204B"/>
    <w:rsid w:val="00F66DEB"/>
    <w:rsid w:val="00F73577"/>
    <w:rsid w:val="00F8483A"/>
    <w:rsid w:val="00F84B5B"/>
    <w:rsid w:val="00F940ED"/>
    <w:rsid w:val="00F97EA4"/>
    <w:rsid w:val="00FA5C89"/>
    <w:rsid w:val="00FB12FC"/>
    <w:rsid w:val="00FB210F"/>
    <w:rsid w:val="00FB5DA8"/>
    <w:rsid w:val="00FC47B7"/>
    <w:rsid w:val="00FC7461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A05DF9-A785-4990-B919-E10C366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7291"/>
    <w:pPr>
      <w:spacing w:after="240"/>
    </w:pPr>
  </w:style>
  <w:style w:type="paragraph" w:styleId="Heading1">
    <w:name w:val="heading 1"/>
    <w:basedOn w:val="Normal"/>
    <w:next w:val="Normal1"/>
    <w:link w:val="Heading1Char"/>
    <w:uiPriority w:val="9"/>
    <w:qFormat/>
    <w:rsid w:val="00C6173C"/>
    <w:pPr>
      <w:keepNext/>
      <w:keepLines/>
      <w:numPr>
        <w:numId w:val="4"/>
      </w:numPr>
      <w:spacing w:before="240"/>
      <w:outlineLvl w:val="0"/>
    </w:pPr>
    <w:rPr>
      <w:rFonts w:ascii="Calibri" w:eastAsiaTheme="majorEastAsia" w:hAnsi="Calibri" w:cstheme="majorBidi"/>
      <w:b/>
      <w:caps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C6173C"/>
    <w:pPr>
      <w:keepNext/>
      <w:keepLines/>
      <w:numPr>
        <w:ilvl w:val="1"/>
        <w:numId w:val="1"/>
      </w:numPr>
      <w:tabs>
        <w:tab w:val="left" w:pos="475"/>
      </w:tabs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C6173C"/>
    <w:pPr>
      <w:keepNext/>
      <w:keepLines/>
      <w:numPr>
        <w:ilvl w:val="2"/>
        <w:numId w:val="2"/>
      </w:numPr>
      <w:tabs>
        <w:tab w:val="left" w:pos="950"/>
      </w:tabs>
      <w:outlineLvl w:val="2"/>
    </w:pPr>
    <w:rPr>
      <w:rFonts w:ascii="Calibri" w:eastAsiaTheme="majorEastAsia" w:hAnsi="Calibri" w:cstheme="majorBidi"/>
      <w:szCs w:val="24"/>
      <w:u w:val="single"/>
    </w:rPr>
  </w:style>
  <w:style w:type="paragraph" w:styleId="Heading4">
    <w:name w:val="heading 4"/>
    <w:basedOn w:val="Normal"/>
    <w:next w:val="Normal4"/>
    <w:link w:val="Heading4Char"/>
    <w:uiPriority w:val="9"/>
    <w:unhideWhenUsed/>
    <w:qFormat/>
    <w:rsid w:val="00C6173C"/>
    <w:pPr>
      <w:keepNext/>
      <w:keepLines/>
      <w:numPr>
        <w:ilvl w:val="3"/>
        <w:numId w:val="3"/>
      </w:numPr>
      <w:tabs>
        <w:tab w:val="left" w:pos="1440"/>
      </w:tabs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4"/>
    <w:next w:val="Normal"/>
    <w:link w:val="Heading5Char"/>
    <w:uiPriority w:val="9"/>
    <w:unhideWhenUsed/>
    <w:qFormat/>
    <w:rsid w:val="00C6173C"/>
    <w:pPr>
      <w:keepNext/>
      <w:numPr>
        <w:ilvl w:val="4"/>
        <w:numId w:val="3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D3D"/>
    <w:pPr>
      <w:keepNext/>
      <w:contextualSpacing/>
      <w:jc w:val="center"/>
    </w:pPr>
    <w:rPr>
      <w:rFonts w:ascii="Calibri" w:eastAsiaTheme="majorEastAsia" w:hAnsi="Calibri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3D"/>
    <w:rPr>
      <w:rFonts w:ascii="Calibri" w:eastAsiaTheme="majorEastAsia" w:hAnsi="Calibri" w:cstheme="majorBidi"/>
      <w:b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73C"/>
    <w:rPr>
      <w:rFonts w:ascii="Calibri" w:eastAsiaTheme="majorEastAsia" w:hAnsi="Calibri" w:cstheme="majorBidi"/>
      <w:b/>
      <w:caps/>
      <w:szCs w:val="32"/>
    </w:rPr>
  </w:style>
  <w:style w:type="paragraph" w:customStyle="1" w:styleId="Normal1">
    <w:name w:val="Normal 1"/>
    <w:basedOn w:val="Normal"/>
    <w:qFormat/>
    <w:rsid w:val="00057291"/>
  </w:style>
  <w:style w:type="character" w:customStyle="1" w:styleId="Heading2Char">
    <w:name w:val="Heading 2 Char"/>
    <w:basedOn w:val="DefaultParagraphFont"/>
    <w:link w:val="Heading2"/>
    <w:uiPriority w:val="9"/>
    <w:rsid w:val="00C6173C"/>
    <w:rPr>
      <w:rFonts w:ascii="Calibri" w:eastAsiaTheme="majorEastAsia" w:hAnsi="Calibri" w:cstheme="majorBidi"/>
      <w:b/>
      <w:szCs w:val="26"/>
    </w:rPr>
  </w:style>
  <w:style w:type="paragraph" w:customStyle="1" w:styleId="Normal2">
    <w:name w:val="Normal 2"/>
    <w:basedOn w:val="Normal"/>
    <w:qFormat/>
    <w:rsid w:val="00057291"/>
    <w:pPr>
      <w:ind w:left="475"/>
    </w:pPr>
  </w:style>
  <w:style w:type="character" w:customStyle="1" w:styleId="Heading3Char">
    <w:name w:val="Heading 3 Char"/>
    <w:basedOn w:val="DefaultParagraphFont"/>
    <w:link w:val="Heading3"/>
    <w:uiPriority w:val="9"/>
    <w:rsid w:val="00C6173C"/>
    <w:rPr>
      <w:rFonts w:ascii="Calibri" w:eastAsiaTheme="majorEastAsia" w:hAnsi="Calibri" w:cstheme="majorBidi"/>
      <w:szCs w:val="24"/>
      <w:u w:val="single"/>
    </w:rPr>
  </w:style>
  <w:style w:type="paragraph" w:customStyle="1" w:styleId="Normal3">
    <w:name w:val="Normal 3"/>
    <w:basedOn w:val="Normal"/>
    <w:qFormat/>
    <w:rsid w:val="00057291"/>
    <w:pPr>
      <w:ind w:left="950"/>
    </w:pPr>
  </w:style>
  <w:style w:type="character" w:customStyle="1" w:styleId="Heading4Char">
    <w:name w:val="Heading 4 Char"/>
    <w:basedOn w:val="DefaultParagraphFont"/>
    <w:link w:val="Heading4"/>
    <w:uiPriority w:val="9"/>
    <w:rsid w:val="00C6173C"/>
    <w:rPr>
      <w:rFonts w:ascii="Calibri" w:eastAsiaTheme="majorEastAsia" w:hAnsi="Calibri" w:cstheme="majorBidi"/>
      <w:i/>
      <w:iCs/>
    </w:rPr>
  </w:style>
  <w:style w:type="paragraph" w:customStyle="1" w:styleId="Normal4">
    <w:name w:val="Normal 4"/>
    <w:basedOn w:val="Normal"/>
    <w:qFormat/>
    <w:rsid w:val="001631BA"/>
    <w:pPr>
      <w:ind w:left="1440"/>
    </w:pPr>
  </w:style>
  <w:style w:type="character" w:customStyle="1" w:styleId="Heading5Char">
    <w:name w:val="Heading 5 Char"/>
    <w:basedOn w:val="DefaultParagraphFont"/>
    <w:link w:val="Heading5"/>
    <w:uiPriority w:val="9"/>
    <w:rsid w:val="00C6173C"/>
    <w:rPr>
      <w:i/>
    </w:rPr>
  </w:style>
  <w:style w:type="paragraph" w:customStyle="1" w:styleId="Normal5">
    <w:name w:val="Normal 5"/>
    <w:basedOn w:val="Normal4"/>
    <w:qFormat/>
    <w:rsid w:val="00C6173C"/>
    <w:pPr>
      <w:ind w:left="1915"/>
    </w:pPr>
  </w:style>
  <w:style w:type="paragraph" w:customStyle="1" w:styleId="Bullet3">
    <w:name w:val="Bullet 3"/>
    <w:basedOn w:val="Normal3"/>
    <w:qFormat/>
    <w:rsid w:val="0018775C"/>
    <w:pPr>
      <w:numPr>
        <w:numId w:val="5"/>
      </w:numPr>
      <w:ind w:left="1425" w:hanging="475"/>
      <w:contextualSpacing/>
    </w:pPr>
  </w:style>
  <w:style w:type="paragraph" w:customStyle="1" w:styleId="Bullet1">
    <w:name w:val="Bullet 1"/>
    <w:basedOn w:val="Normal1"/>
    <w:qFormat/>
    <w:rsid w:val="00D16308"/>
    <w:pPr>
      <w:numPr>
        <w:numId w:val="6"/>
      </w:numPr>
      <w:tabs>
        <w:tab w:val="left" w:pos="475"/>
      </w:tabs>
      <w:ind w:left="475" w:hanging="475"/>
      <w:contextualSpacing/>
    </w:pPr>
  </w:style>
  <w:style w:type="paragraph" w:customStyle="1" w:styleId="Bullet2">
    <w:name w:val="Bullet 2"/>
    <w:basedOn w:val="Bullet1"/>
    <w:qFormat/>
    <w:rsid w:val="00D83FB4"/>
    <w:pPr>
      <w:tabs>
        <w:tab w:val="clear" w:pos="475"/>
        <w:tab w:val="left" w:pos="950"/>
      </w:tabs>
      <w:ind w:left="950"/>
    </w:pPr>
  </w:style>
  <w:style w:type="paragraph" w:styleId="TOC1">
    <w:name w:val="toc 1"/>
    <w:basedOn w:val="Normal"/>
    <w:next w:val="Normal"/>
    <w:autoRedefine/>
    <w:uiPriority w:val="39"/>
    <w:unhideWhenUsed/>
    <w:rsid w:val="00E448F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448FA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6767A"/>
    <w:pPr>
      <w:spacing w:after="0"/>
      <w:ind w:left="44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7AC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A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A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74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67BE"/>
    <w:pPr>
      <w:keepNext/>
      <w:spacing w:after="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6308"/>
  </w:style>
  <w:style w:type="paragraph" w:styleId="Footer">
    <w:name w:val="footer"/>
    <w:basedOn w:val="Normal"/>
    <w:link w:val="Foot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6308"/>
  </w:style>
  <w:style w:type="paragraph" w:styleId="BalloonText">
    <w:name w:val="Balloon Text"/>
    <w:basedOn w:val="Normal"/>
    <w:link w:val="BalloonTextChar"/>
    <w:uiPriority w:val="99"/>
    <w:semiHidden/>
    <w:unhideWhenUsed/>
    <w:rsid w:val="00CC4E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2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327F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04E36"/>
  </w:style>
  <w:style w:type="table" w:styleId="ListTable3">
    <w:name w:val="List Table 3"/>
    <w:basedOn w:val="TableNormal"/>
    <w:uiPriority w:val="48"/>
    <w:rsid w:val="00AE3F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07274"/>
    <w:pPr>
      <w:spacing w:after="160" w:line="312" w:lineRule="auto"/>
      <w:ind w:left="720"/>
      <w:contextualSpacing/>
    </w:pPr>
    <w:rPr>
      <w:rFonts w:eastAsiaTheme="minorEastAsia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80727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1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cuments\Custom%20Office%20Templates\Structu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Adv12</b:Tag>
    <b:SourceType>InternetSite</b:SourceType>
    <b:Guid>{843807BC-3F3E-44AA-820E-DE6CADF2D625}</b:Guid>
    <b:Year>2012</b:Year>
    <b:URL>http://advancedanalyticallabs.com/</b:URL>
    <b:Author>
      <b:Author>
        <b:Corporate>Advanced Analytical Testing Laboratories</b:Corporate>
      </b:Author>
    </b:Author>
    <b:YearAccessed>2012</b:YearAccessed>
    <b:MonthAccessed>November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329042AD-22BB-469E-9C03-1E120C23D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Structured.dotx</Template>
  <TotalTime>2</TotalTime>
  <Pages>4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Hoffman</dc:creator>
  <cp:keywords/>
  <dc:description/>
  <cp:lastModifiedBy>Steve Hoffman</cp:lastModifiedBy>
  <cp:revision>6</cp:revision>
  <dcterms:created xsi:type="dcterms:W3CDTF">2017-02-02T23:24:00Z</dcterms:created>
  <dcterms:modified xsi:type="dcterms:W3CDTF">2017-02-02T23:45:00Z</dcterms:modified>
</cp:coreProperties>
</file>