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Default="007040B6" w:rsidP="00346B79">
      <w:pPr>
        <w:jc w:val="center"/>
        <w:rPr>
          <w:b/>
          <w:sz w:val="32"/>
          <w:szCs w:val="32"/>
        </w:rPr>
      </w:pPr>
      <w:r w:rsidRPr="007040B6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Default="007040B6" w:rsidP="00346B79">
      <w:pPr>
        <w:jc w:val="center"/>
        <w:rPr>
          <w:b/>
          <w:sz w:val="32"/>
          <w:szCs w:val="32"/>
        </w:rPr>
      </w:pPr>
    </w:p>
    <w:p w:rsidR="00346B79" w:rsidRDefault="007D5888" w:rsidP="00346B79">
      <w:pPr>
        <w:jc w:val="center"/>
      </w:pPr>
      <w:proofErr w:type="spellStart"/>
      <w:r>
        <w:rPr>
          <w:b/>
          <w:sz w:val="32"/>
          <w:szCs w:val="32"/>
        </w:rPr>
        <w:t>ShipIT</w:t>
      </w:r>
      <w:proofErr w:type="spellEnd"/>
      <w:r>
        <w:rPr>
          <w:b/>
          <w:sz w:val="32"/>
          <w:szCs w:val="32"/>
        </w:rPr>
        <w:t>, An Interoffice Shipping Application</w:t>
      </w:r>
      <w:r w:rsidR="00D14E7C" w:rsidRPr="00346B79">
        <w:rPr>
          <w:b/>
          <w:sz w:val="32"/>
          <w:szCs w:val="32"/>
        </w:rPr>
        <w:br/>
      </w:r>
      <w:r w:rsidR="00D14E7C" w:rsidRPr="00346B79">
        <w:t>CS</w:t>
      </w:r>
      <w:r w:rsidR="00A3791C">
        <w:t>633</w:t>
      </w:r>
      <w:r w:rsidR="00D14E7C" w:rsidRPr="00346B79">
        <w:t xml:space="preserve"> </w:t>
      </w:r>
      <w:r w:rsidR="00A3791C" w:rsidRPr="00A3791C">
        <w:t>Software Quality, Testing and Sec</w:t>
      </w:r>
      <w:r w:rsidR="00A3791C">
        <w:t>urity Management</w:t>
      </w:r>
      <w:r w:rsidR="00B26FE9">
        <w:br/>
      </w:r>
      <w:r w:rsidR="0001382E">
        <w:rPr>
          <w:b/>
        </w:rPr>
        <w:t>Components Interaction</w:t>
      </w:r>
      <w:r w:rsidR="00B26FE9" w:rsidRPr="00B26FE9">
        <w:rPr>
          <w:b/>
        </w:rPr>
        <w:t xml:space="preserve">—Version </w:t>
      </w:r>
      <w:r w:rsidR="0001382E">
        <w:rPr>
          <w:b/>
        </w:rPr>
        <w:t>1.0</w:t>
      </w:r>
      <w:r w:rsidR="00EE0F75">
        <w:br/>
      </w:r>
      <w:r w:rsidR="003320F0">
        <w:t xml:space="preserve">Term Project; </w:t>
      </w:r>
      <w:r w:rsidR="00EC3284">
        <w:t xml:space="preserve">Module </w:t>
      </w:r>
      <w:r w:rsidR="00807274">
        <w:t>2</w:t>
      </w:r>
      <w:r w:rsidR="00EE0F75">
        <w:t xml:space="preserve"> Deliverables</w:t>
      </w:r>
      <w:r w:rsidR="00D14E7C" w:rsidRPr="00346B79">
        <w:br/>
      </w:r>
      <w:r w:rsidR="00EE0F75" w:rsidRPr="00EE0F75">
        <w:rPr>
          <w:u w:val="single"/>
        </w:rPr>
        <w:t xml:space="preserve">Group </w:t>
      </w:r>
      <w:r w:rsidR="00EE0F75">
        <w:rPr>
          <w:u w:val="single"/>
        </w:rPr>
        <w:t>#</w:t>
      </w:r>
      <w:r w:rsidR="00EE0F75" w:rsidRPr="00EE0F75">
        <w:rPr>
          <w:u w:val="single"/>
        </w:rPr>
        <w:t>6</w:t>
      </w:r>
      <w:r w:rsidR="00EE0F75">
        <w:br/>
      </w:r>
      <w:r w:rsidR="00EE0F75" w:rsidRPr="00EE0F75">
        <w:t>Brian Calhoun</w:t>
      </w:r>
      <w:r w:rsidR="00EE0F75">
        <w:br/>
      </w:r>
      <w:r w:rsidR="00EE0F75" w:rsidRPr="00EE0F75">
        <w:t>Alicia Gallagher</w:t>
      </w:r>
      <w:r w:rsidR="00EE0F75">
        <w:br/>
      </w:r>
      <w:r w:rsidR="00EE0F75" w:rsidRPr="00EE0F75">
        <w:t>Steven Hoffman</w:t>
      </w:r>
      <w:r w:rsidR="00EE0F75">
        <w:br/>
      </w:r>
      <w:proofErr w:type="spellStart"/>
      <w:r w:rsidR="00EE0F75" w:rsidRPr="00EE0F75">
        <w:t>Eunjou</w:t>
      </w:r>
      <w:proofErr w:type="spellEnd"/>
      <w:r w:rsidR="00EE0F75" w:rsidRPr="00EE0F75">
        <w:t xml:space="preserve"> Kim</w:t>
      </w:r>
      <w:r w:rsidR="00EE0F75" w:rsidRPr="00346B79">
        <w:br/>
      </w:r>
      <w:r w:rsidR="00EE0F75" w:rsidRPr="00EE0F75">
        <w:t>Carolina Torres</w:t>
      </w:r>
      <w:r w:rsidR="00EE0F75">
        <w:br/>
      </w:r>
      <w:r w:rsidR="00E8070A">
        <w:t xml:space="preserve">February </w:t>
      </w:r>
      <w:r w:rsidR="00C202CD">
        <w:t>9</w:t>
      </w:r>
      <w:r w:rsidR="00EC3284">
        <w:t>, 2017</w:t>
      </w:r>
    </w:p>
    <w:p w:rsidR="00C40F59" w:rsidRDefault="00C40F59" w:rsidP="00346B79">
      <w:pPr>
        <w:jc w:val="center"/>
      </w:pPr>
      <w:r w:rsidRPr="00C40F59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Default="00346B79" w:rsidP="00346B79">
      <w:pPr>
        <w:pStyle w:val="Normal1"/>
      </w:pPr>
    </w:p>
    <w:p w:rsidR="00346B79" w:rsidRPr="00346B79" w:rsidRDefault="00346B79" w:rsidP="00346B79">
      <w:pPr>
        <w:pStyle w:val="Normal1"/>
        <w:sectPr w:rsidR="00346B79" w:rsidRPr="00346B79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:rsidR="00300CB1" w:rsidRDefault="0001382E" w:rsidP="00485C2A">
      <w:pPr>
        <w:pStyle w:val="Heading1"/>
      </w:pPr>
      <w:r>
        <w:lastRenderedPageBreak/>
        <w:t>components interaction diagram</w:t>
      </w:r>
    </w:p>
    <w:bookmarkStart w:id="0" w:name="_GoBack"/>
    <w:p w:rsidR="0001382E" w:rsidRPr="0001382E" w:rsidRDefault="0001382E" w:rsidP="0001382E">
      <w:pPr>
        <w:pStyle w:val="Normal1"/>
      </w:pPr>
      <w:r>
        <w:object w:dxaOrig="15170" w:dyaOrig="9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5.75pt;height:288.75pt" o:ole="">
            <v:imagedata r:id="rId12" o:title=""/>
          </v:shape>
          <o:OLEObject Type="Embed" ProgID="Visio.Drawing.15" ShapeID="_x0000_i1028" DrawAspect="Content" ObjectID="_1548411240" r:id="rId13"/>
        </w:object>
      </w:r>
      <w:bookmarkEnd w:id="0"/>
    </w:p>
    <w:sectPr w:rsidR="0001382E" w:rsidRPr="0001382E" w:rsidSect="00D057C8"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450" w:rsidRDefault="00D57450" w:rsidP="00787AC8">
      <w:pPr>
        <w:spacing w:after="0"/>
      </w:pPr>
      <w:r>
        <w:separator/>
      </w:r>
    </w:p>
  </w:endnote>
  <w:endnote w:type="continuationSeparator" w:id="0">
    <w:p w:rsidR="00D57450" w:rsidRDefault="00D57450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D57450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847210" w:rsidRDefault="00847210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1382E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fldSimple w:instr=" NUMPAGES   \* MERGEFORMAT ">
      <w:r w:rsidR="0001382E">
        <w:rPr>
          <w:noProof/>
        </w:rPr>
        <w:instrText>2</w:instrText>
      </w:r>
    </w:fldSimple>
    <w:r>
      <w:instrText xml:space="preserve">-1 </w:instrText>
    </w:r>
    <w:r>
      <w:fldChar w:fldCharType="separate"/>
    </w:r>
    <w:r w:rsidR="0001382E">
      <w:rPr>
        <w:noProof/>
      </w:rPr>
      <w:t>1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D57450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847210" w:rsidRDefault="00847210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450" w:rsidRDefault="00D57450" w:rsidP="00787AC8">
      <w:pPr>
        <w:spacing w:after="0"/>
      </w:pPr>
      <w:r>
        <w:separator/>
      </w:r>
    </w:p>
  </w:footnote>
  <w:footnote w:type="continuationSeparator" w:id="0">
    <w:p w:rsidR="00D57450" w:rsidRDefault="00D57450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847210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847210" w:rsidRPr="00266CD2" w:rsidRDefault="00D57450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1382E"/>
    <w:rsid w:val="0002565E"/>
    <w:rsid w:val="00025BBF"/>
    <w:rsid w:val="00035A4B"/>
    <w:rsid w:val="00035B03"/>
    <w:rsid w:val="00044A90"/>
    <w:rsid w:val="00045BAD"/>
    <w:rsid w:val="00051F6B"/>
    <w:rsid w:val="00053E54"/>
    <w:rsid w:val="00054ED2"/>
    <w:rsid w:val="00057291"/>
    <w:rsid w:val="00062505"/>
    <w:rsid w:val="000633FA"/>
    <w:rsid w:val="000718D5"/>
    <w:rsid w:val="000723A2"/>
    <w:rsid w:val="00077685"/>
    <w:rsid w:val="000828C0"/>
    <w:rsid w:val="000951AC"/>
    <w:rsid w:val="000A13AF"/>
    <w:rsid w:val="000A7D18"/>
    <w:rsid w:val="000C4C10"/>
    <w:rsid w:val="000E0D71"/>
    <w:rsid w:val="000E0F37"/>
    <w:rsid w:val="000E5E3F"/>
    <w:rsid w:val="000E723D"/>
    <w:rsid w:val="000E7F1B"/>
    <w:rsid w:val="000F0BE5"/>
    <w:rsid w:val="000F6C6C"/>
    <w:rsid w:val="001068C8"/>
    <w:rsid w:val="00130D8E"/>
    <w:rsid w:val="001327F2"/>
    <w:rsid w:val="00136259"/>
    <w:rsid w:val="00137413"/>
    <w:rsid w:val="00144023"/>
    <w:rsid w:val="00144E14"/>
    <w:rsid w:val="00161E85"/>
    <w:rsid w:val="001631BA"/>
    <w:rsid w:val="001641F8"/>
    <w:rsid w:val="001660A9"/>
    <w:rsid w:val="001775B0"/>
    <w:rsid w:val="0018775C"/>
    <w:rsid w:val="001878B3"/>
    <w:rsid w:val="001B2D3D"/>
    <w:rsid w:val="001D2443"/>
    <w:rsid w:val="001E216D"/>
    <w:rsid w:val="001E758D"/>
    <w:rsid w:val="001F4D49"/>
    <w:rsid w:val="00205B09"/>
    <w:rsid w:val="00216930"/>
    <w:rsid w:val="00241406"/>
    <w:rsid w:val="00256338"/>
    <w:rsid w:val="00266CD2"/>
    <w:rsid w:val="00267133"/>
    <w:rsid w:val="00275515"/>
    <w:rsid w:val="00282665"/>
    <w:rsid w:val="002953B5"/>
    <w:rsid w:val="00296392"/>
    <w:rsid w:val="002974A3"/>
    <w:rsid w:val="002A2118"/>
    <w:rsid w:val="002A39B8"/>
    <w:rsid w:val="002A7C49"/>
    <w:rsid w:val="002D0ADD"/>
    <w:rsid w:val="002D34F5"/>
    <w:rsid w:val="002D69E5"/>
    <w:rsid w:val="002D77D7"/>
    <w:rsid w:val="002E3AD3"/>
    <w:rsid w:val="002E5CDD"/>
    <w:rsid w:val="002F4038"/>
    <w:rsid w:val="00300CB1"/>
    <w:rsid w:val="003142C5"/>
    <w:rsid w:val="003248EA"/>
    <w:rsid w:val="003320F0"/>
    <w:rsid w:val="00335EED"/>
    <w:rsid w:val="0034627D"/>
    <w:rsid w:val="00346B79"/>
    <w:rsid w:val="003473A1"/>
    <w:rsid w:val="00352695"/>
    <w:rsid w:val="00370DF8"/>
    <w:rsid w:val="00380638"/>
    <w:rsid w:val="00381C32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69A"/>
    <w:rsid w:val="003D17FB"/>
    <w:rsid w:val="003D520E"/>
    <w:rsid w:val="003F05A9"/>
    <w:rsid w:val="003F0AA1"/>
    <w:rsid w:val="003F1039"/>
    <w:rsid w:val="00412FC9"/>
    <w:rsid w:val="00415974"/>
    <w:rsid w:val="0041741A"/>
    <w:rsid w:val="0042297C"/>
    <w:rsid w:val="0042554A"/>
    <w:rsid w:val="0043441E"/>
    <w:rsid w:val="00443A8A"/>
    <w:rsid w:val="004455A6"/>
    <w:rsid w:val="00465B43"/>
    <w:rsid w:val="00485C2A"/>
    <w:rsid w:val="004869E2"/>
    <w:rsid w:val="004926E8"/>
    <w:rsid w:val="004A008F"/>
    <w:rsid w:val="004B4D23"/>
    <w:rsid w:val="004D0A04"/>
    <w:rsid w:val="004D6916"/>
    <w:rsid w:val="004E2FAD"/>
    <w:rsid w:val="004F0623"/>
    <w:rsid w:val="004F155D"/>
    <w:rsid w:val="00504A6C"/>
    <w:rsid w:val="00507E4C"/>
    <w:rsid w:val="00513B6C"/>
    <w:rsid w:val="00525C44"/>
    <w:rsid w:val="00525F07"/>
    <w:rsid w:val="005316DF"/>
    <w:rsid w:val="00533026"/>
    <w:rsid w:val="00555FC5"/>
    <w:rsid w:val="00557BEC"/>
    <w:rsid w:val="00557E62"/>
    <w:rsid w:val="005731E0"/>
    <w:rsid w:val="00577245"/>
    <w:rsid w:val="00580DCC"/>
    <w:rsid w:val="00591D8C"/>
    <w:rsid w:val="005A3153"/>
    <w:rsid w:val="005B01CE"/>
    <w:rsid w:val="005B40F0"/>
    <w:rsid w:val="005C004B"/>
    <w:rsid w:val="005C17C5"/>
    <w:rsid w:val="005D09F0"/>
    <w:rsid w:val="005D11CC"/>
    <w:rsid w:val="005E798C"/>
    <w:rsid w:val="005F43FC"/>
    <w:rsid w:val="00603946"/>
    <w:rsid w:val="00607095"/>
    <w:rsid w:val="00614C73"/>
    <w:rsid w:val="00616C7C"/>
    <w:rsid w:val="006241A4"/>
    <w:rsid w:val="00633344"/>
    <w:rsid w:val="00636533"/>
    <w:rsid w:val="00647698"/>
    <w:rsid w:val="00666C96"/>
    <w:rsid w:val="00671389"/>
    <w:rsid w:val="00674381"/>
    <w:rsid w:val="00674510"/>
    <w:rsid w:val="006764CC"/>
    <w:rsid w:val="006810FF"/>
    <w:rsid w:val="0068738A"/>
    <w:rsid w:val="00690644"/>
    <w:rsid w:val="006A212E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39E8"/>
    <w:rsid w:val="007040B6"/>
    <w:rsid w:val="00711DDA"/>
    <w:rsid w:val="00712DCB"/>
    <w:rsid w:val="00735247"/>
    <w:rsid w:val="007405A0"/>
    <w:rsid w:val="00752986"/>
    <w:rsid w:val="00754639"/>
    <w:rsid w:val="00761FC5"/>
    <w:rsid w:val="00787AC8"/>
    <w:rsid w:val="00790477"/>
    <w:rsid w:val="007A3041"/>
    <w:rsid w:val="007A4EAD"/>
    <w:rsid w:val="007B19FC"/>
    <w:rsid w:val="007C5BBA"/>
    <w:rsid w:val="007D0D0F"/>
    <w:rsid w:val="007D4649"/>
    <w:rsid w:val="007D5888"/>
    <w:rsid w:val="007D6968"/>
    <w:rsid w:val="007F2869"/>
    <w:rsid w:val="007F65CB"/>
    <w:rsid w:val="00807274"/>
    <w:rsid w:val="00810385"/>
    <w:rsid w:val="008167BE"/>
    <w:rsid w:val="008254ED"/>
    <w:rsid w:val="00847210"/>
    <w:rsid w:val="0085555B"/>
    <w:rsid w:val="00856EFC"/>
    <w:rsid w:val="008909AD"/>
    <w:rsid w:val="00893B83"/>
    <w:rsid w:val="00895091"/>
    <w:rsid w:val="008B0979"/>
    <w:rsid w:val="008B6A4A"/>
    <w:rsid w:val="008B74DB"/>
    <w:rsid w:val="008B76EB"/>
    <w:rsid w:val="008B77B0"/>
    <w:rsid w:val="008C3453"/>
    <w:rsid w:val="008D0F5D"/>
    <w:rsid w:val="008D7440"/>
    <w:rsid w:val="008E0492"/>
    <w:rsid w:val="008F09EC"/>
    <w:rsid w:val="008F667C"/>
    <w:rsid w:val="008F7C8E"/>
    <w:rsid w:val="00914884"/>
    <w:rsid w:val="009261BC"/>
    <w:rsid w:val="00955468"/>
    <w:rsid w:val="00957A31"/>
    <w:rsid w:val="00961573"/>
    <w:rsid w:val="009708E7"/>
    <w:rsid w:val="00973CD5"/>
    <w:rsid w:val="009924BF"/>
    <w:rsid w:val="00995C17"/>
    <w:rsid w:val="009A352B"/>
    <w:rsid w:val="009B1C3E"/>
    <w:rsid w:val="009B4B73"/>
    <w:rsid w:val="009C1BE9"/>
    <w:rsid w:val="009D4045"/>
    <w:rsid w:val="00A023FE"/>
    <w:rsid w:val="00A02BC4"/>
    <w:rsid w:val="00A02D8E"/>
    <w:rsid w:val="00A070BA"/>
    <w:rsid w:val="00A0785C"/>
    <w:rsid w:val="00A11B73"/>
    <w:rsid w:val="00A1376B"/>
    <w:rsid w:val="00A3791C"/>
    <w:rsid w:val="00A54215"/>
    <w:rsid w:val="00A6569F"/>
    <w:rsid w:val="00A74CA3"/>
    <w:rsid w:val="00A87DE4"/>
    <w:rsid w:val="00A97A04"/>
    <w:rsid w:val="00AA7C68"/>
    <w:rsid w:val="00AC2D67"/>
    <w:rsid w:val="00AD2890"/>
    <w:rsid w:val="00AE10AE"/>
    <w:rsid w:val="00AE3FEC"/>
    <w:rsid w:val="00AE53BC"/>
    <w:rsid w:val="00AF55F8"/>
    <w:rsid w:val="00AF6138"/>
    <w:rsid w:val="00AF7E41"/>
    <w:rsid w:val="00B15F2E"/>
    <w:rsid w:val="00B2126C"/>
    <w:rsid w:val="00B26FE9"/>
    <w:rsid w:val="00B36DEA"/>
    <w:rsid w:val="00B42997"/>
    <w:rsid w:val="00B45C6B"/>
    <w:rsid w:val="00B45DEC"/>
    <w:rsid w:val="00B4650C"/>
    <w:rsid w:val="00B55B22"/>
    <w:rsid w:val="00B62F92"/>
    <w:rsid w:val="00B63AC3"/>
    <w:rsid w:val="00B7453A"/>
    <w:rsid w:val="00B90780"/>
    <w:rsid w:val="00B93539"/>
    <w:rsid w:val="00B95391"/>
    <w:rsid w:val="00B96EA4"/>
    <w:rsid w:val="00BB09D2"/>
    <w:rsid w:val="00BB6D97"/>
    <w:rsid w:val="00BC304E"/>
    <w:rsid w:val="00BD4924"/>
    <w:rsid w:val="00BF019B"/>
    <w:rsid w:val="00BF771B"/>
    <w:rsid w:val="00C01C31"/>
    <w:rsid w:val="00C04713"/>
    <w:rsid w:val="00C04E36"/>
    <w:rsid w:val="00C172D4"/>
    <w:rsid w:val="00C202CD"/>
    <w:rsid w:val="00C206FC"/>
    <w:rsid w:val="00C40F59"/>
    <w:rsid w:val="00C42F3D"/>
    <w:rsid w:val="00C4409A"/>
    <w:rsid w:val="00C46564"/>
    <w:rsid w:val="00C6173C"/>
    <w:rsid w:val="00C61CBC"/>
    <w:rsid w:val="00C734B3"/>
    <w:rsid w:val="00C76366"/>
    <w:rsid w:val="00C836B6"/>
    <w:rsid w:val="00C96410"/>
    <w:rsid w:val="00CA14C8"/>
    <w:rsid w:val="00CA2EBA"/>
    <w:rsid w:val="00CA6892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57C8"/>
    <w:rsid w:val="00D11260"/>
    <w:rsid w:val="00D14E7C"/>
    <w:rsid w:val="00D15CE1"/>
    <w:rsid w:val="00D16308"/>
    <w:rsid w:val="00D174F9"/>
    <w:rsid w:val="00D23FE3"/>
    <w:rsid w:val="00D35944"/>
    <w:rsid w:val="00D35F06"/>
    <w:rsid w:val="00D35FFD"/>
    <w:rsid w:val="00D4015F"/>
    <w:rsid w:val="00D4569A"/>
    <w:rsid w:val="00D57450"/>
    <w:rsid w:val="00D81145"/>
    <w:rsid w:val="00D83FB4"/>
    <w:rsid w:val="00DA459E"/>
    <w:rsid w:val="00DC1503"/>
    <w:rsid w:val="00DD4766"/>
    <w:rsid w:val="00DE06BD"/>
    <w:rsid w:val="00DE4FB5"/>
    <w:rsid w:val="00DF2741"/>
    <w:rsid w:val="00DF4C8B"/>
    <w:rsid w:val="00DF7A3C"/>
    <w:rsid w:val="00E01B0A"/>
    <w:rsid w:val="00E101DE"/>
    <w:rsid w:val="00E150DE"/>
    <w:rsid w:val="00E179B2"/>
    <w:rsid w:val="00E22DBB"/>
    <w:rsid w:val="00E340D7"/>
    <w:rsid w:val="00E43C40"/>
    <w:rsid w:val="00E448FA"/>
    <w:rsid w:val="00E508E8"/>
    <w:rsid w:val="00E5281B"/>
    <w:rsid w:val="00E550B9"/>
    <w:rsid w:val="00E563E1"/>
    <w:rsid w:val="00E6767A"/>
    <w:rsid w:val="00E72817"/>
    <w:rsid w:val="00E75001"/>
    <w:rsid w:val="00E77A8C"/>
    <w:rsid w:val="00E77AF0"/>
    <w:rsid w:val="00E8070A"/>
    <w:rsid w:val="00E83F7F"/>
    <w:rsid w:val="00E97FB8"/>
    <w:rsid w:val="00EC02DC"/>
    <w:rsid w:val="00EC097C"/>
    <w:rsid w:val="00EC3284"/>
    <w:rsid w:val="00EC465A"/>
    <w:rsid w:val="00ED02A2"/>
    <w:rsid w:val="00ED7DA0"/>
    <w:rsid w:val="00EE0F75"/>
    <w:rsid w:val="00EE136C"/>
    <w:rsid w:val="00EF5E6E"/>
    <w:rsid w:val="00EF6281"/>
    <w:rsid w:val="00F07751"/>
    <w:rsid w:val="00F2072A"/>
    <w:rsid w:val="00F33950"/>
    <w:rsid w:val="00F37684"/>
    <w:rsid w:val="00F37971"/>
    <w:rsid w:val="00F40ED0"/>
    <w:rsid w:val="00F42027"/>
    <w:rsid w:val="00F47072"/>
    <w:rsid w:val="00F5013A"/>
    <w:rsid w:val="00F51D13"/>
    <w:rsid w:val="00F66DEB"/>
    <w:rsid w:val="00F73577"/>
    <w:rsid w:val="00F8483A"/>
    <w:rsid w:val="00F84B5B"/>
    <w:rsid w:val="00F940ED"/>
    <w:rsid w:val="00F97EA4"/>
    <w:rsid w:val="00FA5C89"/>
    <w:rsid w:val="00FB12FC"/>
    <w:rsid w:val="00FB210F"/>
    <w:rsid w:val="00FB5DA8"/>
    <w:rsid w:val="00FC47B7"/>
    <w:rsid w:val="00FC7461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C9EB3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44792D6B-D13C-447C-8FEA-147296CF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3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3</cp:revision>
  <dcterms:created xsi:type="dcterms:W3CDTF">2017-02-12T18:25:00Z</dcterms:created>
  <dcterms:modified xsi:type="dcterms:W3CDTF">2017-02-12T18:28:00Z</dcterms:modified>
</cp:coreProperties>
</file>