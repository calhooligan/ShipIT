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0B6" w:rsidRPr="003274E3" w:rsidRDefault="007040B6" w:rsidP="00346B79">
      <w:pPr>
        <w:jc w:val="center"/>
        <w:rPr>
          <w:b/>
        </w:rPr>
      </w:pPr>
      <w:r w:rsidRPr="003274E3">
        <w:rPr>
          <w:noProof/>
        </w:rPr>
        <w:drawing>
          <wp:inline distT="0" distB="0" distL="0" distR="0">
            <wp:extent cx="3206115" cy="105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2" r="9086" b="20623"/>
                    <a:stretch/>
                  </pic:blipFill>
                  <pic:spPr bwMode="auto">
                    <a:xfrm>
                      <a:off x="0" y="0"/>
                      <a:ext cx="3206338" cy="105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B6" w:rsidRPr="003274E3" w:rsidRDefault="007040B6" w:rsidP="00346B79">
      <w:pPr>
        <w:jc w:val="center"/>
        <w:rPr>
          <w:b/>
        </w:rPr>
      </w:pPr>
    </w:p>
    <w:p w:rsidR="00346B79" w:rsidRPr="003274E3" w:rsidRDefault="007D5888" w:rsidP="00346B79">
      <w:pPr>
        <w:jc w:val="center"/>
      </w:pPr>
      <w:proofErr w:type="spellStart"/>
      <w:r w:rsidRPr="003274E3">
        <w:rPr>
          <w:b/>
        </w:rPr>
        <w:t>ShipIT</w:t>
      </w:r>
      <w:proofErr w:type="spellEnd"/>
      <w:r w:rsidRPr="003274E3">
        <w:rPr>
          <w:b/>
        </w:rPr>
        <w:t>, An Interoffice Shipping Application</w:t>
      </w:r>
      <w:r w:rsidR="00D14E7C" w:rsidRPr="003274E3">
        <w:rPr>
          <w:b/>
        </w:rPr>
        <w:br/>
      </w:r>
      <w:r w:rsidR="00D14E7C" w:rsidRPr="003274E3">
        <w:t>CS</w:t>
      </w:r>
      <w:r w:rsidR="00A3791C" w:rsidRPr="003274E3">
        <w:t>633</w:t>
      </w:r>
      <w:r w:rsidR="00D14E7C" w:rsidRPr="003274E3">
        <w:t xml:space="preserve"> </w:t>
      </w:r>
      <w:r w:rsidR="00A3791C" w:rsidRPr="003274E3">
        <w:t>Software Quality, Testing and Security Management</w:t>
      </w:r>
      <w:r w:rsidR="00EE0F75" w:rsidRPr="003274E3">
        <w:br/>
      </w:r>
      <w:r w:rsidR="00FB4CB1">
        <w:rPr>
          <w:b/>
        </w:rPr>
        <w:t>RASCI Chart—Version 0.1</w:t>
      </w:r>
      <w:r w:rsidR="00D14E7C" w:rsidRPr="003274E3">
        <w:br/>
      </w:r>
      <w:r w:rsidR="00EE0F75" w:rsidRPr="003274E3">
        <w:rPr>
          <w:u w:val="single"/>
        </w:rPr>
        <w:t>Group #6</w:t>
      </w:r>
      <w:r w:rsidR="00EE0F75" w:rsidRPr="003274E3">
        <w:br/>
        <w:t>Brian Calhoun</w:t>
      </w:r>
      <w:r w:rsidR="00EE0F75" w:rsidRPr="003274E3">
        <w:br/>
        <w:t>Alicia Gallagher</w:t>
      </w:r>
      <w:r w:rsidR="00EE0F75" w:rsidRPr="003274E3">
        <w:br/>
        <w:t>Steven Hoffman</w:t>
      </w:r>
      <w:r w:rsidR="00EE0F75" w:rsidRPr="003274E3">
        <w:br/>
      </w:r>
      <w:proofErr w:type="spellStart"/>
      <w:r w:rsidR="00EE0F75" w:rsidRPr="003274E3">
        <w:t>Eunjou</w:t>
      </w:r>
      <w:proofErr w:type="spellEnd"/>
      <w:r w:rsidR="00EE0F75" w:rsidRPr="003274E3">
        <w:t xml:space="preserve"> Kim</w:t>
      </w:r>
      <w:r w:rsidR="00EE0F75" w:rsidRPr="003274E3">
        <w:br/>
        <w:t>Carolina Torres</w:t>
      </w:r>
      <w:r w:rsidR="00EE0F75" w:rsidRPr="003274E3">
        <w:br/>
      </w:r>
      <w:r w:rsidR="00EC3284" w:rsidRPr="003274E3">
        <w:t>January 24, 2017</w:t>
      </w:r>
    </w:p>
    <w:p w:rsidR="00C40F59" w:rsidRPr="003274E3" w:rsidRDefault="00C40F59" w:rsidP="00346B79">
      <w:pPr>
        <w:jc w:val="center"/>
      </w:pPr>
    </w:p>
    <w:p w:rsidR="00C40F59" w:rsidRPr="003274E3" w:rsidRDefault="00C40F59" w:rsidP="00346B79">
      <w:pPr>
        <w:jc w:val="center"/>
      </w:pPr>
      <w:r w:rsidRPr="003274E3">
        <w:rPr>
          <w:noProof/>
        </w:rPr>
        <w:drawing>
          <wp:inline distT="0" distB="0" distL="0" distR="0">
            <wp:extent cx="2084832" cy="1627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832" cy="16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B79" w:rsidRPr="003274E3" w:rsidRDefault="00346B79" w:rsidP="00346B79">
      <w:pPr>
        <w:pStyle w:val="Normal1"/>
      </w:pPr>
    </w:p>
    <w:p w:rsidR="00346B79" w:rsidRPr="003274E3" w:rsidRDefault="00346B79" w:rsidP="00346B79">
      <w:pPr>
        <w:pStyle w:val="Normal1"/>
        <w:sectPr w:rsidR="00346B79" w:rsidRPr="003274E3" w:rsidSect="00B7453A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titlePg/>
          <w:docGrid w:linePitch="360"/>
        </w:sectPr>
      </w:pPr>
    </w:p>
    <w:tbl>
      <w:tblPr>
        <w:tblStyle w:val="ListTable3"/>
        <w:tblW w:w="0" w:type="auto"/>
        <w:tblLook w:val="00A0" w:firstRow="1" w:lastRow="0" w:firstColumn="1" w:lastColumn="0" w:noHBand="0" w:noVBand="0"/>
      </w:tblPr>
      <w:tblGrid>
        <w:gridCol w:w="2843"/>
        <w:gridCol w:w="1530"/>
        <w:gridCol w:w="1552"/>
        <w:gridCol w:w="1224"/>
        <w:gridCol w:w="1134"/>
        <w:gridCol w:w="1067"/>
      </w:tblGrid>
      <w:tr w:rsidR="00FB4CB1" w:rsidRPr="003274E3" w:rsidTr="00FB4C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FB4CB1" w:rsidRPr="003274E3" w:rsidRDefault="00FB4CB1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Activity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B4CB1" w:rsidRPr="003274E3" w:rsidRDefault="00FB4CB1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Responsible</w:t>
            </w:r>
          </w:p>
        </w:tc>
        <w:tc>
          <w:tcPr>
            <w:tcW w:w="0" w:type="auto"/>
          </w:tcPr>
          <w:p w:rsidR="00FB4CB1" w:rsidRDefault="00FB4CB1" w:rsidP="006642F4">
            <w:pPr>
              <w:pStyle w:val="Normal1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Accountable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B4CB1" w:rsidRDefault="00FB4CB1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Supporting</w:t>
            </w:r>
          </w:p>
        </w:tc>
        <w:tc>
          <w:tcPr>
            <w:tcW w:w="0" w:type="auto"/>
          </w:tcPr>
          <w:p w:rsidR="00FB4CB1" w:rsidRDefault="00FB4CB1" w:rsidP="006642F4">
            <w:pPr>
              <w:pStyle w:val="Normal1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Consulted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FB4CB1" w:rsidRDefault="00FB4CB1" w:rsidP="006642F4">
            <w:pPr>
              <w:pStyle w:val="Normal1"/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Informed</w:t>
            </w:r>
          </w:p>
        </w:tc>
      </w:tr>
      <w:tr w:rsidR="00FB4CB1" w:rsidRPr="003274E3" w:rsidTr="0087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B4CB1" w:rsidRPr="00FB4CB1" w:rsidRDefault="0087702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C</w:t>
            </w:r>
            <w:r w:rsidR="00FB4CB1" w:rsidRPr="00FB4CB1">
              <w:rPr>
                <w:rFonts w:cstheme="minorHAnsi"/>
                <w:b w:val="0"/>
              </w:rPr>
              <w:t>reate a shipment of one or more packages for pickup.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B4CB1" w:rsidRPr="003274E3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Shipper</w:t>
            </w:r>
          </w:p>
        </w:tc>
        <w:tc>
          <w:tcPr>
            <w:tcW w:w="0" w:type="auto"/>
            <w:vAlign w:val="center"/>
          </w:tcPr>
          <w:p w:rsidR="00FB4CB1" w:rsidRPr="003274E3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77025">
              <w:rPr>
                <w:rFonts w:cstheme="minorHAnsi"/>
              </w:rPr>
              <w:t>Shipping 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B4CB1" w:rsidRPr="003274E3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 w:rsidRPr="00877025">
              <w:rPr>
                <w:rFonts w:cstheme="minorHAnsi"/>
              </w:rPr>
              <w:t>Courier</w:t>
            </w:r>
          </w:p>
        </w:tc>
        <w:tc>
          <w:tcPr>
            <w:tcW w:w="0" w:type="auto"/>
            <w:vAlign w:val="center"/>
          </w:tcPr>
          <w:p w:rsidR="00FB4CB1" w:rsidRDefault="00FB4CB1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B4CB1" w:rsidRPr="003274E3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Receiver</w:t>
            </w:r>
          </w:p>
        </w:tc>
      </w:tr>
      <w:tr w:rsidR="00FB4CB1" w:rsidRPr="003274E3" w:rsidTr="00877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B4CB1" w:rsidRPr="00FB4CB1" w:rsidRDefault="0087702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</w:t>
            </w:r>
            <w:r w:rsidR="00FB4CB1" w:rsidRPr="00FB4CB1">
              <w:rPr>
                <w:rFonts w:cstheme="minorHAnsi"/>
                <w:b w:val="0"/>
              </w:rPr>
              <w:t>rack a shipment of one or more packages.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B4CB1" w:rsidRPr="003274E3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ShipIT</w:t>
            </w:r>
            <w:proofErr w:type="spellEnd"/>
          </w:p>
        </w:tc>
        <w:tc>
          <w:tcPr>
            <w:tcW w:w="0" w:type="auto"/>
            <w:vAlign w:val="center"/>
          </w:tcPr>
          <w:p w:rsidR="00FB4CB1" w:rsidRPr="003274E3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77025">
              <w:rPr>
                <w:rFonts w:cstheme="minorHAnsi"/>
              </w:rPr>
              <w:t>Shipping 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B4CB1" w:rsidRPr="003274E3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 w:rsidRPr="00877025">
              <w:rPr>
                <w:rFonts w:cstheme="minorHAnsi"/>
              </w:rPr>
              <w:t>Courier</w:t>
            </w:r>
          </w:p>
        </w:tc>
        <w:tc>
          <w:tcPr>
            <w:tcW w:w="0" w:type="auto"/>
            <w:vAlign w:val="center"/>
          </w:tcPr>
          <w:p w:rsidR="00FB4CB1" w:rsidRDefault="00FB4CB1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B4CB1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Shipper</w:t>
            </w:r>
          </w:p>
          <w:p w:rsidR="00877025" w:rsidRPr="003274E3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Receiver</w:t>
            </w:r>
          </w:p>
        </w:tc>
      </w:tr>
      <w:tr w:rsidR="00FB4CB1" w:rsidRPr="003274E3" w:rsidTr="0087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B4CB1" w:rsidRPr="00FB4CB1" w:rsidRDefault="0087702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</w:t>
            </w:r>
            <w:r w:rsidR="00FB4CB1" w:rsidRPr="00FB4CB1">
              <w:rPr>
                <w:rFonts w:cstheme="minorHAnsi"/>
                <w:b w:val="0"/>
              </w:rPr>
              <w:t>rack a shipment of one or more packages.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B4CB1" w:rsidRPr="003274E3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ShipIT</w:t>
            </w:r>
            <w:proofErr w:type="spellEnd"/>
          </w:p>
        </w:tc>
        <w:tc>
          <w:tcPr>
            <w:tcW w:w="0" w:type="auto"/>
            <w:vAlign w:val="center"/>
          </w:tcPr>
          <w:p w:rsidR="00FB4CB1" w:rsidRPr="003274E3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77025">
              <w:rPr>
                <w:rFonts w:cstheme="minorHAnsi"/>
              </w:rPr>
              <w:t>Shipping 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B4CB1" w:rsidRPr="003274E3" w:rsidRDefault="00FB4CB1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FB4CB1" w:rsidRPr="003274E3" w:rsidRDefault="00FB4CB1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B4CB1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Shipper</w:t>
            </w:r>
          </w:p>
          <w:p w:rsidR="00877025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Receiver</w:t>
            </w:r>
          </w:p>
          <w:p w:rsidR="00877025" w:rsidRPr="003274E3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Courier</w:t>
            </w:r>
          </w:p>
        </w:tc>
      </w:tr>
      <w:tr w:rsidR="00FB4CB1" w:rsidRPr="003274E3" w:rsidTr="00877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B4CB1" w:rsidRPr="00FB4CB1" w:rsidRDefault="0087702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</w:t>
            </w:r>
            <w:r w:rsidR="00FB4CB1" w:rsidRPr="00FB4CB1">
              <w:rPr>
                <w:rFonts w:cstheme="minorHAnsi"/>
                <w:b w:val="0"/>
              </w:rPr>
              <w:t>rack the information of one or more shipments.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B4CB1" w:rsidRPr="003274E3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ShipIT</w:t>
            </w:r>
            <w:proofErr w:type="spellEnd"/>
          </w:p>
        </w:tc>
        <w:tc>
          <w:tcPr>
            <w:tcW w:w="0" w:type="auto"/>
            <w:vAlign w:val="center"/>
          </w:tcPr>
          <w:p w:rsidR="00FB4CB1" w:rsidRPr="003274E3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77025">
              <w:rPr>
                <w:rFonts w:cstheme="minorHAnsi"/>
              </w:rPr>
              <w:t>Shipping 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B4CB1" w:rsidRPr="003274E3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 w:rsidRPr="00877025">
              <w:rPr>
                <w:rFonts w:cstheme="minorHAnsi"/>
              </w:rPr>
              <w:t>Courier</w:t>
            </w:r>
          </w:p>
        </w:tc>
        <w:tc>
          <w:tcPr>
            <w:tcW w:w="0" w:type="auto"/>
            <w:vAlign w:val="center"/>
          </w:tcPr>
          <w:p w:rsidR="00FB4CB1" w:rsidRDefault="00FB4CB1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77025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Shipper</w:t>
            </w:r>
          </w:p>
          <w:p w:rsidR="00FB4CB1" w:rsidRPr="003274E3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Receiver</w:t>
            </w:r>
          </w:p>
        </w:tc>
      </w:tr>
      <w:tr w:rsidR="00FB4CB1" w:rsidRPr="003274E3" w:rsidTr="008770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B4CB1" w:rsidRPr="00FB4CB1" w:rsidRDefault="00877025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</w:t>
            </w:r>
            <w:r w:rsidR="00FB4CB1" w:rsidRPr="00FB4CB1">
              <w:rPr>
                <w:rFonts w:cstheme="minorHAnsi"/>
                <w:b w:val="0"/>
              </w:rPr>
              <w:t>dd/ remove employees</w:t>
            </w:r>
            <w:r>
              <w:rPr>
                <w:rFonts w:cstheme="minorHAnsi"/>
                <w:b w:val="0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B4CB1" w:rsidRPr="003274E3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 w:rsidRPr="00877025">
              <w:rPr>
                <w:rFonts w:cstheme="minorHAnsi"/>
              </w:rPr>
              <w:t>Shipping Manager</w:t>
            </w:r>
          </w:p>
        </w:tc>
        <w:tc>
          <w:tcPr>
            <w:tcW w:w="0" w:type="auto"/>
            <w:vAlign w:val="center"/>
          </w:tcPr>
          <w:p w:rsidR="00FB4CB1" w:rsidRPr="003274E3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ShipIT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B4CB1" w:rsidRPr="003274E3" w:rsidRDefault="00FB4CB1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FB4CB1" w:rsidRDefault="00FB4CB1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77025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Shipper</w:t>
            </w:r>
          </w:p>
          <w:p w:rsidR="00877025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Receiver</w:t>
            </w:r>
          </w:p>
          <w:p w:rsidR="00FB4CB1" w:rsidRPr="003274E3" w:rsidRDefault="00877025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Courier</w:t>
            </w:r>
          </w:p>
        </w:tc>
      </w:tr>
      <w:tr w:rsidR="00FB4CB1" w:rsidRPr="003274E3" w:rsidTr="00877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B4CB1" w:rsidRPr="00FB4CB1" w:rsidRDefault="00C871DD" w:rsidP="00B616A5">
            <w:pPr>
              <w:pStyle w:val="Normal1"/>
              <w:spacing w:after="0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A</w:t>
            </w:r>
            <w:r w:rsidR="00FB4CB1" w:rsidRPr="00FB4CB1">
              <w:rPr>
                <w:rFonts w:cstheme="minorHAnsi"/>
                <w:b w:val="0"/>
              </w:rPr>
              <w:t>dd/ remove interoffice couriers</w:t>
            </w:r>
            <w:r>
              <w:rPr>
                <w:rFonts w:cstheme="minorHAnsi"/>
                <w:b w:val="0"/>
              </w:rPr>
              <w:t>.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B4CB1" w:rsidRPr="003274E3" w:rsidRDefault="00C871DD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 w:rsidRPr="00877025">
              <w:rPr>
                <w:rFonts w:cstheme="minorHAnsi"/>
              </w:rPr>
              <w:t>Shipping Manager</w:t>
            </w:r>
          </w:p>
        </w:tc>
        <w:tc>
          <w:tcPr>
            <w:tcW w:w="0" w:type="auto"/>
            <w:vAlign w:val="center"/>
          </w:tcPr>
          <w:p w:rsidR="00FB4CB1" w:rsidRPr="003274E3" w:rsidRDefault="00C871DD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ShipIT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FB4CB1" w:rsidRPr="003274E3" w:rsidRDefault="00FB4CB1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0" w:type="auto"/>
            <w:vAlign w:val="center"/>
          </w:tcPr>
          <w:p w:rsidR="00FB4CB1" w:rsidRPr="003274E3" w:rsidRDefault="00FB4CB1" w:rsidP="00877025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871DD" w:rsidRDefault="00C871DD" w:rsidP="00C871DD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Shipper</w:t>
            </w:r>
          </w:p>
          <w:p w:rsidR="00C871DD" w:rsidRDefault="00C871DD" w:rsidP="00C871DD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Receiver</w:t>
            </w:r>
          </w:p>
          <w:p w:rsidR="00FB4CB1" w:rsidRPr="003274E3" w:rsidRDefault="00C871DD" w:rsidP="00C871DD">
            <w:pPr>
              <w:pStyle w:val="Bullet1"/>
              <w:numPr>
                <w:ilvl w:val="0"/>
                <w:numId w:val="0"/>
              </w:num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Courier</w:t>
            </w:r>
          </w:p>
        </w:tc>
      </w:tr>
    </w:tbl>
    <w:p w:rsidR="00506631" w:rsidRPr="003274E3" w:rsidRDefault="00506631" w:rsidP="00B616A5">
      <w:pPr>
        <w:spacing w:before="100" w:beforeAutospacing="1"/>
      </w:pPr>
    </w:p>
    <w:sectPr w:rsidR="00506631" w:rsidRPr="003274E3" w:rsidSect="00D057C8"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843" w:rsidRDefault="00860843" w:rsidP="00787AC8">
      <w:pPr>
        <w:spacing w:after="0"/>
      </w:pPr>
      <w:r>
        <w:separator/>
      </w:r>
    </w:p>
  </w:endnote>
  <w:endnote w:type="continuationSeparator" w:id="0">
    <w:p w:rsidR="00860843" w:rsidRDefault="00860843" w:rsidP="00787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1A" w:rsidRDefault="00860843" w:rsidP="00266CD2">
    <w:pPr>
      <w:pStyle w:val="Footer"/>
    </w:pPr>
    <w:r>
      <w:pict>
        <v:rect id="_x0000_i1026" style="width:468pt;height:1pt" o:hralign="center" o:hrstd="t" o:hrnoshade="t" o:hr="t" fillcolor="black [3213]" stroked="f"/>
      </w:pict>
    </w:r>
  </w:p>
  <w:p w:rsidR="003D0D1A" w:rsidRDefault="00205B09" w:rsidP="00F73577">
    <w:pPr>
      <w:pStyle w:val="Footer"/>
    </w:pPr>
    <w:r w:rsidRPr="00205B09">
      <w:t>CS633 Software Quality, Testing and Security Management</w:t>
    </w:r>
    <w:r w:rsidR="003D0D1A">
      <w:tab/>
      <w:t xml:space="preserve">Page </w:t>
    </w:r>
    <w:r w:rsidR="003D0D1A">
      <w:fldChar w:fldCharType="begin"/>
    </w:r>
    <w:r w:rsidR="003D0D1A">
      <w:instrText xml:space="preserve"> PAGE   \* MERGEFORMAT </w:instrText>
    </w:r>
    <w:r w:rsidR="003D0D1A">
      <w:fldChar w:fldCharType="separate"/>
    </w:r>
    <w:r w:rsidR="00C871DD">
      <w:rPr>
        <w:noProof/>
      </w:rPr>
      <w:t>1</w:t>
    </w:r>
    <w:r w:rsidR="003D0D1A">
      <w:fldChar w:fldCharType="end"/>
    </w:r>
    <w:r w:rsidR="003D0D1A">
      <w:t xml:space="preserve"> of </w:t>
    </w:r>
    <w:r w:rsidR="003D0D1A">
      <w:fldChar w:fldCharType="begin"/>
    </w:r>
    <w:r w:rsidR="003D0D1A">
      <w:instrText xml:space="preserve"> =</w:instrText>
    </w:r>
    <w:r w:rsidR="00860843">
      <w:fldChar w:fldCharType="begin"/>
    </w:r>
    <w:r w:rsidR="00860843">
      <w:instrText xml:space="preserve"> NUMPAGES   \* MERGEFORMAT </w:instrText>
    </w:r>
    <w:r w:rsidR="00860843">
      <w:fldChar w:fldCharType="separate"/>
    </w:r>
    <w:r w:rsidR="00C871DD">
      <w:rPr>
        <w:noProof/>
      </w:rPr>
      <w:instrText>2</w:instrText>
    </w:r>
    <w:r w:rsidR="00860843">
      <w:rPr>
        <w:noProof/>
      </w:rPr>
      <w:fldChar w:fldCharType="end"/>
    </w:r>
    <w:r w:rsidR="003D0D1A">
      <w:instrText xml:space="preserve">-1 </w:instrText>
    </w:r>
    <w:r w:rsidR="003D0D1A">
      <w:fldChar w:fldCharType="separate"/>
    </w:r>
    <w:r w:rsidR="00C871DD">
      <w:rPr>
        <w:noProof/>
      </w:rPr>
      <w:t>1</w:t>
    </w:r>
    <w:r w:rsidR="003D0D1A">
      <w:fldChar w:fldCharType="end"/>
    </w:r>
    <w:r w:rsidR="003D0D1A">
      <w:br/>
    </w:r>
    <w:r w:rsidR="00EE0F75">
      <w:t>Group 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1A" w:rsidRDefault="00860843">
    <w:pPr>
      <w:pStyle w:val="Footer"/>
    </w:pPr>
    <w:r>
      <w:pict>
        <v:rect id="_x0000_i1027" style="width:468pt;height:1pt" o:hralign="center" o:hrstd="t" o:hrnoshade="t" o:hr="t" fillcolor="black [3213]" stroked="f"/>
      </w:pict>
    </w:r>
  </w:p>
  <w:p w:rsidR="003D0D1A" w:rsidRDefault="003D0D1A" w:rsidP="00D16308">
    <w:pPr>
      <w:pStyle w:val="Footer"/>
      <w:jc w:val="center"/>
    </w:pPr>
    <w:r w:rsidRPr="00D16308">
      <w:rPr>
        <w:noProof/>
      </w:rPr>
      <w:drawing>
        <wp:inline distT="0" distB="0" distL="0" distR="0" wp14:anchorId="344F9380" wp14:editId="6BDA526A">
          <wp:extent cx="365760" cy="356138"/>
          <wp:effectExtent l="0" t="0" r="0" b="6350"/>
          <wp:docPr id="3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5760" cy="3561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843" w:rsidRDefault="00860843" w:rsidP="00787AC8">
      <w:pPr>
        <w:spacing w:after="0"/>
      </w:pPr>
      <w:r>
        <w:separator/>
      </w:r>
    </w:p>
  </w:footnote>
  <w:footnote w:type="continuationSeparator" w:id="0">
    <w:p w:rsidR="00860843" w:rsidRDefault="00860843" w:rsidP="00787A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D1A" w:rsidRDefault="007D5888" w:rsidP="00E340D7">
    <w:pPr>
      <w:pStyle w:val="Header"/>
      <w:jc w:val="center"/>
      <w:rPr>
        <w:b/>
      </w:rPr>
    </w:pPr>
    <w:proofErr w:type="spellStart"/>
    <w:r w:rsidRPr="007D5888">
      <w:rPr>
        <w:b/>
      </w:rPr>
      <w:t>ShipIT</w:t>
    </w:r>
    <w:proofErr w:type="spellEnd"/>
    <w:r w:rsidRPr="007D5888">
      <w:rPr>
        <w:b/>
      </w:rPr>
      <w:t>, An Interoffice Shipping Application</w:t>
    </w:r>
  </w:p>
  <w:p w:rsidR="003D0D1A" w:rsidRPr="00266CD2" w:rsidRDefault="00860843" w:rsidP="00266CD2">
    <w:pPr>
      <w:pStyle w:val="Header"/>
      <w:jc w:val="center"/>
      <w:rPr>
        <w:b/>
      </w:rPr>
    </w:pPr>
    <w:r>
      <w:pict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066"/>
    <w:multiLevelType w:val="multilevel"/>
    <w:tmpl w:val="7B781B02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pStyle w:val="Heading4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pStyle w:val="Heading5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9213183"/>
    <w:multiLevelType w:val="multilevel"/>
    <w:tmpl w:val="16FC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208CE"/>
    <w:multiLevelType w:val="multilevel"/>
    <w:tmpl w:val="92D8DB34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B674A18"/>
    <w:multiLevelType w:val="hybridMultilevel"/>
    <w:tmpl w:val="60028304"/>
    <w:lvl w:ilvl="0" w:tplc="E16EDD3E">
      <w:start w:val="1"/>
      <w:numFmt w:val="bullet"/>
      <w:pStyle w:val="Bullet3"/>
      <w:lvlText w:val=""/>
      <w:lvlJc w:val="left"/>
      <w:pPr>
        <w:ind w:left="1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4" w15:restartNumberingAfterBreak="0">
    <w:nsid w:val="329F3395"/>
    <w:multiLevelType w:val="hybridMultilevel"/>
    <w:tmpl w:val="FF50649A"/>
    <w:lvl w:ilvl="0" w:tplc="C5B65E7E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C0F96"/>
    <w:multiLevelType w:val="multilevel"/>
    <w:tmpl w:val="1700D8C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96510C7"/>
    <w:multiLevelType w:val="multilevel"/>
    <w:tmpl w:val="9CDC2DE2"/>
    <w:lvl w:ilvl="0">
      <w:start w:val="1"/>
      <w:numFmt w:val="none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475" w:hanging="4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950" w:hanging="47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49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915" w:hanging="475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4"/>
  </w:num>
  <w:num w:numId="8">
    <w:abstractNumId w:val="1"/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E7C"/>
    <w:rsid w:val="00003A15"/>
    <w:rsid w:val="0002565E"/>
    <w:rsid w:val="00025BBF"/>
    <w:rsid w:val="00035B03"/>
    <w:rsid w:val="00045BAD"/>
    <w:rsid w:val="00051F6B"/>
    <w:rsid w:val="00054ED2"/>
    <w:rsid w:val="00057291"/>
    <w:rsid w:val="00062505"/>
    <w:rsid w:val="000633FA"/>
    <w:rsid w:val="000718D5"/>
    <w:rsid w:val="000723A2"/>
    <w:rsid w:val="00077685"/>
    <w:rsid w:val="00082448"/>
    <w:rsid w:val="000828C0"/>
    <w:rsid w:val="000951AC"/>
    <w:rsid w:val="00096C4C"/>
    <w:rsid w:val="000A13AF"/>
    <w:rsid w:val="000A7D18"/>
    <w:rsid w:val="000C4C10"/>
    <w:rsid w:val="000E5E3F"/>
    <w:rsid w:val="000E723D"/>
    <w:rsid w:val="000F0BE5"/>
    <w:rsid w:val="000F6C6C"/>
    <w:rsid w:val="001232AF"/>
    <w:rsid w:val="00130D8E"/>
    <w:rsid w:val="001327F2"/>
    <w:rsid w:val="00136259"/>
    <w:rsid w:val="00144023"/>
    <w:rsid w:val="00144E14"/>
    <w:rsid w:val="00161E85"/>
    <w:rsid w:val="001631BA"/>
    <w:rsid w:val="001641F8"/>
    <w:rsid w:val="001775B0"/>
    <w:rsid w:val="0018775C"/>
    <w:rsid w:val="001878B3"/>
    <w:rsid w:val="00190769"/>
    <w:rsid w:val="001B2D3D"/>
    <w:rsid w:val="001C6C85"/>
    <w:rsid w:val="001D2443"/>
    <w:rsid w:val="001E216D"/>
    <w:rsid w:val="001E758D"/>
    <w:rsid w:val="001F4D49"/>
    <w:rsid w:val="00205B09"/>
    <w:rsid w:val="002420A1"/>
    <w:rsid w:val="00266CD2"/>
    <w:rsid w:val="00267133"/>
    <w:rsid w:val="00275515"/>
    <w:rsid w:val="00277C03"/>
    <w:rsid w:val="00296392"/>
    <w:rsid w:val="002A39B8"/>
    <w:rsid w:val="002D5799"/>
    <w:rsid w:val="002D69E5"/>
    <w:rsid w:val="002D77D7"/>
    <w:rsid w:val="002F4038"/>
    <w:rsid w:val="003142C5"/>
    <w:rsid w:val="003248EA"/>
    <w:rsid w:val="003274E3"/>
    <w:rsid w:val="003320F0"/>
    <w:rsid w:val="00335EED"/>
    <w:rsid w:val="0034627D"/>
    <w:rsid w:val="00346B79"/>
    <w:rsid w:val="00370DF8"/>
    <w:rsid w:val="00387262"/>
    <w:rsid w:val="00392E70"/>
    <w:rsid w:val="00394B45"/>
    <w:rsid w:val="003A29F9"/>
    <w:rsid w:val="003A61F5"/>
    <w:rsid w:val="003A6EE1"/>
    <w:rsid w:val="003A76BE"/>
    <w:rsid w:val="003C35DC"/>
    <w:rsid w:val="003C69B9"/>
    <w:rsid w:val="003D0D1A"/>
    <w:rsid w:val="003D1EF0"/>
    <w:rsid w:val="003D520E"/>
    <w:rsid w:val="003F05A9"/>
    <w:rsid w:val="003F0AA1"/>
    <w:rsid w:val="00412FC9"/>
    <w:rsid w:val="00415974"/>
    <w:rsid w:val="0041741A"/>
    <w:rsid w:val="004869E2"/>
    <w:rsid w:val="004A008F"/>
    <w:rsid w:val="004B4D23"/>
    <w:rsid w:val="004B7409"/>
    <w:rsid w:val="004D0A04"/>
    <w:rsid w:val="004D6916"/>
    <w:rsid w:val="004E2DFD"/>
    <w:rsid w:val="004E2FAD"/>
    <w:rsid w:val="004F0623"/>
    <w:rsid w:val="004F155D"/>
    <w:rsid w:val="00504A6C"/>
    <w:rsid w:val="00506631"/>
    <w:rsid w:val="00507E4C"/>
    <w:rsid w:val="00513B6C"/>
    <w:rsid w:val="00515DAD"/>
    <w:rsid w:val="00525C44"/>
    <w:rsid w:val="00555FC5"/>
    <w:rsid w:val="00557E62"/>
    <w:rsid w:val="00577245"/>
    <w:rsid w:val="00580DCC"/>
    <w:rsid w:val="00591D8C"/>
    <w:rsid w:val="005B01CE"/>
    <w:rsid w:val="005B40F0"/>
    <w:rsid w:val="005C2E5C"/>
    <w:rsid w:val="005F43FC"/>
    <w:rsid w:val="00614C73"/>
    <w:rsid w:val="006241A4"/>
    <w:rsid w:val="00633A55"/>
    <w:rsid w:val="00636533"/>
    <w:rsid w:val="00640C62"/>
    <w:rsid w:val="00647698"/>
    <w:rsid w:val="00671389"/>
    <w:rsid w:val="00674510"/>
    <w:rsid w:val="006764CC"/>
    <w:rsid w:val="006810FF"/>
    <w:rsid w:val="0068738A"/>
    <w:rsid w:val="00690644"/>
    <w:rsid w:val="006A3051"/>
    <w:rsid w:val="006B107E"/>
    <w:rsid w:val="006B20D3"/>
    <w:rsid w:val="006C62CA"/>
    <w:rsid w:val="006D060F"/>
    <w:rsid w:val="006D41FB"/>
    <w:rsid w:val="006E0DBC"/>
    <w:rsid w:val="006E383F"/>
    <w:rsid w:val="006E5DC6"/>
    <w:rsid w:val="006F0FBB"/>
    <w:rsid w:val="007040B6"/>
    <w:rsid w:val="00711DDA"/>
    <w:rsid w:val="007405A0"/>
    <w:rsid w:val="00752986"/>
    <w:rsid w:val="00754639"/>
    <w:rsid w:val="00761FC5"/>
    <w:rsid w:val="00787AC8"/>
    <w:rsid w:val="00790477"/>
    <w:rsid w:val="007B19FC"/>
    <w:rsid w:val="007C5BBA"/>
    <w:rsid w:val="007D0D0F"/>
    <w:rsid w:val="007D4649"/>
    <w:rsid w:val="007D5888"/>
    <w:rsid w:val="007D6968"/>
    <w:rsid w:val="007F2869"/>
    <w:rsid w:val="007F65CB"/>
    <w:rsid w:val="00810385"/>
    <w:rsid w:val="008167BE"/>
    <w:rsid w:val="00856EFC"/>
    <w:rsid w:val="00860843"/>
    <w:rsid w:val="00877025"/>
    <w:rsid w:val="008909AD"/>
    <w:rsid w:val="00893B83"/>
    <w:rsid w:val="00895091"/>
    <w:rsid w:val="008B0979"/>
    <w:rsid w:val="008B74DB"/>
    <w:rsid w:val="008B76EB"/>
    <w:rsid w:val="008C3453"/>
    <w:rsid w:val="008D0F5D"/>
    <w:rsid w:val="008D28CF"/>
    <w:rsid w:val="008D7440"/>
    <w:rsid w:val="008E0492"/>
    <w:rsid w:val="008F09EC"/>
    <w:rsid w:val="008F667C"/>
    <w:rsid w:val="00914884"/>
    <w:rsid w:val="00932F3F"/>
    <w:rsid w:val="00955468"/>
    <w:rsid w:val="00957A31"/>
    <w:rsid w:val="00961573"/>
    <w:rsid w:val="009708E7"/>
    <w:rsid w:val="00973CD5"/>
    <w:rsid w:val="00995C17"/>
    <w:rsid w:val="009A352B"/>
    <w:rsid w:val="009B4B73"/>
    <w:rsid w:val="009C1BE9"/>
    <w:rsid w:val="00A023FE"/>
    <w:rsid w:val="00A02BC4"/>
    <w:rsid w:val="00A02D8E"/>
    <w:rsid w:val="00A070BA"/>
    <w:rsid w:val="00A11B73"/>
    <w:rsid w:val="00A1376B"/>
    <w:rsid w:val="00A21A9E"/>
    <w:rsid w:val="00A3791C"/>
    <w:rsid w:val="00A54215"/>
    <w:rsid w:val="00A6569F"/>
    <w:rsid w:val="00A87DE4"/>
    <w:rsid w:val="00AA7C68"/>
    <w:rsid w:val="00AC2D67"/>
    <w:rsid w:val="00AE10AE"/>
    <w:rsid w:val="00AE3FEC"/>
    <w:rsid w:val="00AE53BC"/>
    <w:rsid w:val="00AF55F8"/>
    <w:rsid w:val="00AF6138"/>
    <w:rsid w:val="00B2126C"/>
    <w:rsid w:val="00B36DEA"/>
    <w:rsid w:val="00B45C6B"/>
    <w:rsid w:val="00B45DEC"/>
    <w:rsid w:val="00B55B22"/>
    <w:rsid w:val="00B616A5"/>
    <w:rsid w:val="00B62F92"/>
    <w:rsid w:val="00B7453A"/>
    <w:rsid w:val="00B90780"/>
    <w:rsid w:val="00B93539"/>
    <w:rsid w:val="00B95391"/>
    <w:rsid w:val="00B96EA4"/>
    <w:rsid w:val="00BB09D2"/>
    <w:rsid w:val="00BB6D97"/>
    <w:rsid w:val="00BC304E"/>
    <w:rsid w:val="00BC4D89"/>
    <w:rsid w:val="00BD2D0C"/>
    <w:rsid w:val="00BD4924"/>
    <w:rsid w:val="00BF019B"/>
    <w:rsid w:val="00C01C31"/>
    <w:rsid w:val="00C04713"/>
    <w:rsid w:val="00C04E36"/>
    <w:rsid w:val="00C206FC"/>
    <w:rsid w:val="00C21090"/>
    <w:rsid w:val="00C40F59"/>
    <w:rsid w:val="00C42F3D"/>
    <w:rsid w:val="00C4690C"/>
    <w:rsid w:val="00C60CB6"/>
    <w:rsid w:val="00C6173C"/>
    <w:rsid w:val="00C734B3"/>
    <w:rsid w:val="00C871DD"/>
    <w:rsid w:val="00C96410"/>
    <w:rsid w:val="00CA14C8"/>
    <w:rsid w:val="00CA2EBA"/>
    <w:rsid w:val="00CA6892"/>
    <w:rsid w:val="00CC4E48"/>
    <w:rsid w:val="00CD0E92"/>
    <w:rsid w:val="00CD1A89"/>
    <w:rsid w:val="00CD7D72"/>
    <w:rsid w:val="00CF58C3"/>
    <w:rsid w:val="00D00B63"/>
    <w:rsid w:val="00D02851"/>
    <w:rsid w:val="00D057C8"/>
    <w:rsid w:val="00D11260"/>
    <w:rsid w:val="00D14E7C"/>
    <w:rsid w:val="00D15CE1"/>
    <w:rsid w:val="00D16308"/>
    <w:rsid w:val="00D174F9"/>
    <w:rsid w:val="00D23FE3"/>
    <w:rsid w:val="00D35F06"/>
    <w:rsid w:val="00D4015F"/>
    <w:rsid w:val="00D81145"/>
    <w:rsid w:val="00D83FB4"/>
    <w:rsid w:val="00DA459E"/>
    <w:rsid w:val="00DC1503"/>
    <w:rsid w:val="00DD4766"/>
    <w:rsid w:val="00DE06BD"/>
    <w:rsid w:val="00DF7A3C"/>
    <w:rsid w:val="00E01B0A"/>
    <w:rsid w:val="00E101DE"/>
    <w:rsid w:val="00E13FC0"/>
    <w:rsid w:val="00E150DE"/>
    <w:rsid w:val="00E179B2"/>
    <w:rsid w:val="00E22DBB"/>
    <w:rsid w:val="00E340D7"/>
    <w:rsid w:val="00E43C40"/>
    <w:rsid w:val="00E448FA"/>
    <w:rsid w:val="00E4633A"/>
    <w:rsid w:val="00E508E8"/>
    <w:rsid w:val="00E5281B"/>
    <w:rsid w:val="00E563E1"/>
    <w:rsid w:val="00E6767A"/>
    <w:rsid w:val="00E75001"/>
    <w:rsid w:val="00E77A8C"/>
    <w:rsid w:val="00E83F7F"/>
    <w:rsid w:val="00EC02DC"/>
    <w:rsid w:val="00EC097C"/>
    <w:rsid w:val="00EC3284"/>
    <w:rsid w:val="00EC465A"/>
    <w:rsid w:val="00ED02A2"/>
    <w:rsid w:val="00ED7DA0"/>
    <w:rsid w:val="00EE0F75"/>
    <w:rsid w:val="00EF5E6E"/>
    <w:rsid w:val="00EF6281"/>
    <w:rsid w:val="00F07751"/>
    <w:rsid w:val="00F2072A"/>
    <w:rsid w:val="00F33950"/>
    <w:rsid w:val="00F37684"/>
    <w:rsid w:val="00F37971"/>
    <w:rsid w:val="00F47072"/>
    <w:rsid w:val="00F5013A"/>
    <w:rsid w:val="00F51D13"/>
    <w:rsid w:val="00F66DEB"/>
    <w:rsid w:val="00F73577"/>
    <w:rsid w:val="00F8483A"/>
    <w:rsid w:val="00F940ED"/>
    <w:rsid w:val="00F97EA4"/>
    <w:rsid w:val="00FB12FC"/>
    <w:rsid w:val="00FB210F"/>
    <w:rsid w:val="00FB4CB1"/>
    <w:rsid w:val="00FB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2BE29"/>
  <w15:chartTrackingRefBased/>
  <w15:docId w15:val="{80A05DF9-A785-4990-B919-E10C366F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7291"/>
    <w:pPr>
      <w:spacing w:after="240"/>
    </w:pPr>
  </w:style>
  <w:style w:type="paragraph" w:styleId="Heading1">
    <w:name w:val="heading 1"/>
    <w:basedOn w:val="Normal"/>
    <w:next w:val="Normal1"/>
    <w:link w:val="Heading1Char"/>
    <w:uiPriority w:val="9"/>
    <w:qFormat/>
    <w:rsid w:val="00C6173C"/>
    <w:pPr>
      <w:keepNext/>
      <w:keepLines/>
      <w:numPr>
        <w:numId w:val="4"/>
      </w:numPr>
      <w:spacing w:before="240"/>
      <w:outlineLvl w:val="0"/>
    </w:pPr>
    <w:rPr>
      <w:rFonts w:ascii="Calibri" w:eastAsiaTheme="majorEastAsia" w:hAnsi="Calibri" w:cstheme="majorBidi"/>
      <w:b/>
      <w:caps/>
      <w:szCs w:val="32"/>
    </w:rPr>
  </w:style>
  <w:style w:type="paragraph" w:styleId="Heading2">
    <w:name w:val="heading 2"/>
    <w:basedOn w:val="Normal"/>
    <w:next w:val="Normal2"/>
    <w:link w:val="Heading2Char"/>
    <w:uiPriority w:val="9"/>
    <w:unhideWhenUsed/>
    <w:qFormat/>
    <w:rsid w:val="00C6173C"/>
    <w:pPr>
      <w:keepNext/>
      <w:keepLines/>
      <w:numPr>
        <w:ilvl w:val="1"/>
        <w:numId w:val="1"/>
      </w:numPr>
      <w:tabs>
        <w:tab w:val="left" w:pos="475"/>
      </w:tabs>
      <w:outlineLvl w:val="1"/>
    </w:pPr>
    <w:rPr>
      <w:rFonts w:ascii="Calibri" w:eastAsiaTheme="majorEastAsia" w:hAnsi="Calibri" w:cstheme="majorBidi"/>
      <w:b/>
      <w:szCs w:val="26"/>
    </w:rPr>
  </w:style>
  <w:style w:type="paragraph" w:styleId="Heading3">
    <w:name w:val="heading 3"/>
    <w:basedOn w:val="Normal"/>
    <w:next w:val="Normal3"/>
    <w:link w:val="Heading3Char"/>
    <w:uiPriority w:val="9"/>
    <w:unhideWhenUsed/>
    <w:qFormat/>
    <w:rsid w:val="00C6173C"/>
    <w:pPr>
      <w:keepNext/>
      <w:keepLines/>
      <w:numPr>
        <w:ilvl w:val="2"/>
        <w:numId w:val="2"/>
      </w:numPr>
      <w:tabs>
        <w:tab w:val="left" w:pos="950"/>
      </w:tabs>
      <w:outlineLvl w:val="2"/>
    </w:pPr>
    <w:rPr>
      <w:rFonts w:ascii="Calibri" w:eastAsiaTheme="majorEastAsia" w:hAnsi="Calibri" w:cstheme="majorBidi"/>
      <w:szCs w:val="24"/>
      <w:u w:val="single"/>
    </w:rPr>
  </w:style>
  <w:style w:type="paragraph" w:styleId="Heading4">
    <w:name w:val="heading 4"/>
    <w:basedOn w:val="Normal"/>
    <w:next w:val="Normal4"/>
    <w:link w:val="Heading4Char"/>
    <w:uiPriority w:val="9"/>
    <w:unhideWhenUsed/>
    <w:qFormat/>
    <w:rsid w:val="00C6173C"/>
    <w:pPr>
      <w:keepNext/>
      <w:keepLines/>
      <w:numPr>
        <w:ilvl w:val="3"/>
        <w:numId w:val="3"/>
      </w:numPr>
      <w:tabs>
        <w:tab w:val="left" w:pos="1440"/>
      </w:tabs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4"/>
    <w:next w:val="Normal"/>
    <w:link w:val="Heading5Char"/>
    <w:uiPriority w:val="9"/>
    <w:unhideWhenUsed/>
    <w:qFormat/>
    <w:rsid w:val="00C6173C"/>
    <w:pPr>
      <w:keepNext/>
      <w:numPr>
        <w:ilvl w:val="4"/>
        <w:numId w:val="3"/>
      </w:num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2D3D"/>
    <w:pPr>
      <w:keepNext/>
      <w:contextualSpacing/>
      <w:jc w:val="center"/>
    </w:pPr>
    <w:rPr>
      <w:rFonts w:ascii="Calibri" w:eastAsiaTheme="majorEastAsia" w:hAnsi="Calibri" w:cstheme="majorBidi"/>
      <w:b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D3D"/>
    <w:rPr>
      <w:rFonts w:ascii="Calibri" w:eastAsiaTheme="majorEastAsia" w:hAnsi="Calibri" w:cstheme="majorBidi"/>
      <w:b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73C"/>
    <w:rPr>
      <w:rFonts w:ascii="Calibri" w:eastAsiaTheme="majorEastAsia" w:hAnsi="Calibri" w:cstheme="majorBidi"/>
      <w:b/>
      <w:caps/>
      <w:szCs w:val="32"/>
    </w:rPr>
  </w:style>
  <w:style w:type="paragraph" w:customStyle="1" w:styleId="Normal1">
    <w:name w:val="Normal 1"/>
    <w:basedOn w:val="Normal"/>
    <w:qFormat/>
    <w:rsid w:val="00057291"/>
  </w:style>
  <w:style w:type="character" w:customStyle="1" w:styleId="Heading2Char">
    <w:name w:val="Heading 2 Char"/>
    <w:basedOn w:val="DefaultParagraphFont"/>
    <w:link w:val="Heading2"/>
    <w:uiPriority w:val="9"/>
    <w:rsid w:val="00C6173C"/>
    <w:rPr>
      <w:rFonts w:ascii="Calibri" w:eastAsiaTheme="majorEastAsia" w:hAnsi="Calibri" w:cstheme="majorBidi"/>
      <w:b/>
      <w:szCs w:val="26"/>
    </w:rPr>
  </w:style>
  <w:style w:type="paragraph" w:customStyle="1" w:styleId="Normal2">
    <w:name w:val="Normal 2"/>
    <w:basedOn w:val="Normal"/>
    <w:qFormat/>
    <w:rsid w:val="00057291"/>
    <w:pPr>
      <w:ind w:left="475"/>
    </w:pPr>
  </w:style>
  <w:style w:type="character" w:customStyle="1" w:styleId="Heading3Char">
    <w:name w:val="Heading 3 Char"/>
    <w:basedOn w:val="DefaultParagraphFont"/>
    <w:link w:val="Heading3"/>
    <w:uiPriority w:val="9"/>
    <w:rsid w:val="00C6173C"/>
    <w:rPr>
      <w:rFonts w:ascii="Calibri" w:eastAsiaTheme="majorEastAsia" w:hAnsi="Calibri" w:cstheme="majorBidi"/>
      <w:szCs w:val="24"/>
      <w:u w:val="single"/>
    </w:rPr>
  </w:style>
  <w:style w:type="paragraph" w:customStyle="1" w:styleId="Normal3">
    <w:name w:val="Normal 3"/>
    <w:basedOn w:val="Normal"/>
    <w:qFormat/>
    <w:rsid w:val="00057291"/>
    <w:pPr>
      <w:ind w:left="950"/>
    </w:pPr>
  </w:style>
  <w:style w:type="character" w:customStyle="1" w:styleId="Heading4Char">
    <w:name w:val="Heading 4 Char"/>
    <w:basedOn w:val="DefaultParagraphFont"/>
    <w:link w:val="Heading4"/>
    <w:uiPriority w:val="9"/>
    <w:rsid w:val="00C6173C"/>
    <w:rPr>
      <w:rFonts w:ascii="Calibri" w:eastAsiaTheme="majorEastAsia" w:hAnsi="Calibri" w:cstheme="majorBidi"/>
      <w:i/>
      <w:iCs/>
    </w:rPr>
  </w:style>
  <w:style w:type="paragraph" w:customStyle="1" w:styleId="Normal4">
    <w:name w:val="Normal 4"/>
    <w:basedOn w:val="Normal"/>
    <w:qFormat/>
    <w:rsid w:val="001631BA"/>
    <w:pPr>
      <w:ind w:left="1440"/>
    </w:pPr>
  </w:style>
  <w:style w:type="character" w:customStyle="1" w:styleId="Heading5Char">
    <w:name w:val="Heading 5 Char"/>
    <w:basedOn w:val="DefaultParagraphFont"/>
    <w:link w:val="Heading5"/>
    <w:uiPriority w:val="9"/>
    <w:rsid w:val="00C6173C"/>
    <w:rPr>
      <w:i/>
    </w:rPr>
  </w:style>
  <w:style w:type="paragraph" w:customStyle="1" w:styleId="Normal5">
    <w:name w:val="Normal 5"/>
    <w:basedOn w:val="Normal4"/>
    <w:qFormat/>
    <w:rsid w:val="00C6173C"/>
    <w:pPr>
      <w:ind w:left="1915"/>
    </w:pPr>
  </w:style>
  <w:style w:type="paragraph" w:customStyle="1" w:styleId="Bullet3">
    <w:name w:val="Bullet 3"/>
    <w:basedOn w:val="Normal3"/>
    <w:qFormat/>
    <w:rsid w:val="0018775C"/>
    <w:pPr>
      <w:numPr>
        <w:numId w:val="5"/>
      </w:numPr>
      <w:ind w:left="1425" w:hanging="475"/>
      <w:contextualSpacing/>
    </w:pPr>
  </w:style>
  <w:style w:type="paragraph" w:customStyle="1" w:styleId="Bullet1">
    <w:name w:val="Bullet 1"/>
    <w:basedOn w:val="Normal1"/>
    <w:qFormat/>
    <w:rsid w:val="00D16308"/>
    <w:pPr>
      <w:numPr>
        <w:numId w:val="7"/>
      </w:numPr>
      <w:tabs>
        <w:tab w:val="left" w:pos="475"/>
      </w:tabs>
      <w:contextualSpacing/>
    </w:pPr>
  </w:style>
  <w:style w:type="paragraph" w:customStyle="1" w:styleId="Bullet2">
    <w:name w:val="Bullet 2"/>
    <w:basedOn w:val="Bullet1"/>
    <w:qFormat/>
    <w:rsid w:val="00D83FB4"/>
    <w:pPr>
      <w:tabs>
        <w:tab w:val="clear" w:pos="475"/>
        <w:tab w:val="left" w:pos="950"/>
      </w:tabs>
      <w:ind w:left="950"/>
    </w:pPr>
  </w:style>
  <w:style w:type="paragraph" w:styleId="TOC1">
    <w:name w:val="toc 1"/>
    <w:basedOn w:val="Normal"/>
    <w:next w:val="Normal"/>
    <w:autoRedefine/>
    <w:uiPriority w:val="39"/>
    <w:unhideWhenUsed/>
    <w:rsid w:val="00E448FA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448FA"/>
    <w:pPr>
      <w:spacing w:after="0"/>
      <w:ind w:left="216"/>
    </w:pPr>
  </w:style>
  <w:style w:type="paragraph" w:styleId="TOC3">
    <w:name w:val="toc 3"/>
    <w:basedOn w:val="Normal"/>
    <w:next w:val="Normal"/>
    <w:autoRedefine/>
    <w:uiPriority w:val="39"/>
    <w:unhideWhenUsed/>
    <w:rsid w:val="00E6767A"/>
    <w:pPr>
      <w:spacing w:after="0"/>
      <w:ind w:left="44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87AC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7A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7AC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74F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167BE"/>
    <w:pPr>
      <w:keepNext/>
      <w:spacing w:after="0"/>
    </w:pPr>
    <w:rPr>
      <w:b/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6308"/>
  </w:style>
  <w:style w:type="paragraph" w:styleId="Footer">
    <w:name w:val="footer"/>
    <w:basedOn w:val="Normal"/>
    <w:link w:val="FooterChar"/>
    <w:uiPriority w:val="99"/>
    <w:unhideWhenUsed/>
    <w:rsid w:val="00D1630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16308"/>
  </w:style>
  <w:style w:type="paragraph" w:styleId="BalloonText">
    <w:name w:val="Balloon Text"/>
    <w:basedOn w:val="Normal"/>
    <w:link w:val="BalloonTextChar"/>
    <w:uiPriority w:val="99"/>
    <w:semiHidden/>
    <w:unhideWhenUsed/>
    <w:rsid w:val="00CC4E4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E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02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D0285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327F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C04E36"/>
  </w:style>
  <w:style w:type="table" w:styleId="ListTable3">
    <w:name w:val="List Table 3"/>
    <w:basedOn w:val="TableNormal"/>
    <w:uiPriority w:val="48"/>
    <w:rsid w:val="00AE3F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C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749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89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0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1586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1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211813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479564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0346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07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701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993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2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09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45590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45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747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547303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514629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75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0792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17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3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37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617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6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7441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0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51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53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187256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589975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437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874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7132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013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157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88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1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39689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4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64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395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2051563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898151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15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453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4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84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\Documents\Custom%20Office%20Templates\Structu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Adv12</b:Tag>
    <b:SourceType>InternetSite</b:SourceType>
    <b:Guid>{843807BC-3F3E-44AA-820E-DE6CADF2D625}</b:Guid>
    <b:Year>2012</b:Year>
    <b:URL>http://advancedanalyticallabs.com/</b:URL>
    <b:Author>
      <b:Author>
        <b:Corporate>Advanced Analytical Testing Laboratories</b:Corporate>
      </b:Author>
    </b:Author>
    <b:YearAccessed>2012</b:YearAccessed>
    <b:MonthAccessed>November</b:MonthAccessed>
    <b:DayAccessed>7</b:DayAccessed>
    <b:RefOrder>1</b:RefOrder>
  </b:Source>
</b:Sources>
</file>

<file path=customXml/itemProps1.xml><?xml version="1.0" encoding="utf-8"?>
<ds:datastoreItem xmlns:ds="http://schemas.openxmlformats.org/officeDocument/2006/customXml" ds:itemID="{FD36F53C-FA2D-4A67-AD15-0C7DCBF8F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Structured.dotx</Template>
  <TotalTime>18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Hoffman</dc:creator>
  <cp:keywords/>
  <dc:description/>
  <cp:lastModifiedBy>Steve Hoffman</cp:lastModifiedBy>
  <cp:revision>3</cp:revision>
  <dcterms:created xsi:type="dcterms:W3CDTF">2017-02-06T00:25:00Z</dcterms:created>
  <dcterms:modified xsi:type="dcterms:W3CDTF">2017-02-06T00:47:00Z</dcterms:modified>
</cp:coreProperties>
</file>